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000000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_Hawks/50110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_Hawks/50110/'" w:xpath="/ns0:NavWordReportXmlPart[1]/ns0:Header[1]/ns0:CustomerAddress1[1]" w:storeItemID="{15D53903-00C3-4D36-BDDC-7929C54B87A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_Hawks/50110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_Hawks/50110/'" w:xpath="/ns0:NavWordReportXmlPart[1]/ns0:Header[1]/ns0:CompanyAddress1[1]" w:storeItemID="{15D53903-00C3-4D36-BDDC-7929C54B87A8}"/>
                <w:text/>
              </w:sdtPr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000000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_Hawks/50110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_Hawks/50110/'" w:xpath="/ns0:NavWordReportXmlPart[1]/ns0:Header[1]/ns0:CustomerAddress2[1]" w:storeItemID="{15D53903-00C3-4D36-BDDC-7929C54B87A8}"/>
                <w:text/>
              </w:sdtPr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_Hawks/50110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_Hawks/50110/'" w:xpath="/ns0:NavWordReportXmlPart[1]/ns0:Header[1]/ns0:CompanyAddress2[1]" w:storeItemID="{15D53903-00C3-4D36-BDDC-7929C54B87A8}"/>
                <w:text/>
              </w:sdtPr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000000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_Hawks/50110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_Hawks/50110/'" w:xpath="/ns0:NavWordReportXmlPart[1]/ns0:Header[1]/ns0:CustomerAddress3[1]" w:storeItemID="{15D53903-00C3-4D36-BDDC-7929C54B87A8}"/>
                <w:text/>
              </w:sdtPr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_Hawks/50110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_Hawks/50110/'" w:xpath="/ns0:NavWordReportXmlPart[1]/ns0:Header[1]/ns0:CompanyAddress3[1]" w:storeItemID="{15D53903-00C3-4D36-BDDC-7929C54B87A8}"/>
                <w:text/>
              </w:sdtPr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000000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_Hawks/50110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_Hawks/50110/'" w:xpath="/ns0:NavWordReportXmlPart[1]/ns0:Header[1]/ns0:CustomerAddress4[1]" w:storeItemID="{15D53903-00C3-4D36-BDDC-7929C54B87A8}"/>
                <w:text/>
              </w:sdtPr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_Hawks/50110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_Hawks/50110/'" w:xpath="/ns0:NavWordReportXmlPart[1]/ns0:Header[1]/ns0:CompanyAddress4[1]" w:storeItemID="{15D53903-00C3-4D36-BDDC-7929C54B87A8}"/>
                <w:text/>
              </w:sdtPr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000000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_Hawks/50110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_Hawks/50110/'" w:xpath="/ns0:NavWordReportXmlPart[1]/ns0:Header[1]/ns0:CustomerAddress5[1]" w:storeItemID="{15D53903-00C3-4D36-BDDC-7929C54B87A8}"/>
                <w:text/>
              </w:sdtPr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_Hawks/50110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_Hawks/50110/'" w:xpath="/ns0:NavWordReportXmlPart[1]/ns0:Header[1]/ns0:CompanyAddress5[1]" w:storeItemID="{15D53903-00C3-4D36-BDDC-7929C54B87A8}"/>
                <w:text/>
              </w:sdtPr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000000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_Hawks/50110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_Hawks/50110/'" w:xpath="/ns0:NavWordReportXmlPart[1]/ns0:Header[1]/ns0:CustomerAddress6[1]" w:storeItemID="{15D53903-00C3-4D36-BDDC-7929C54B87A8}"/>
                <w:text/>
              </w:sdtPr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_Hawks/50110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_Hawks/50110/'" w:xpath="/ns0:NavWordReportXmlPart[1]/ns0:Header[1]/ns0:CompanyAddress6[1]" w:storeItemID="{15D53903-00C3-4D36-BDDC-7929C54B87A8}"/>
                <w:text/>
              </w:sdtPr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000000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_Hawks/50110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_Hawks/50110/'" w:xpath="/ns0:NavWordReportXmlPart[1]/ns0:Header[1]/ns0:CustomerAddress7[1]" w:storeItemID="{15D53903-00C3-4D36-BDDC-7929C54B87A8}"/>
                <w:text/>
              </w:sdtPr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_Hawks/50110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_Hawks/50110/'" w:xpath="/ns0:NavWordReportXmlPart[1]/ns0:Header[1]/ns0:CompanyLegalOffice_Lbl[1]" w:storeItemID="{15D53903-00C3-4D36-BDDC-7929C54B87A8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_Hawks/50110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_Hawks/50110/'" w:xpath="/ns0:NavWordReportXmlPart[1]/ns0:Header[1]/ns0:CompanyLegalOffice[1]" w:storeItemID="{15D53903-00C3-4D36-BDDC-7929C54B87A8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_Hawks/50110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_Hawks/50110/'" w:xpath="/ns0:NavWordReportXmlPart[1]/ns0:Header[1]/ns0:CustomerAddress8[1]" w:storeItemID="{15D53903-00C3-4D36-BDDC-7929C54B87A8}"/>
              <w:text/>
            </w:sdtPr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_Hawks/50110"/>
            <w:id w:val="-566887149"/>
            <w:placeholder>
              <w:docPart w:val="829C780A82D54599A9AEFB7B135ED0A0"/>
            </w:placeholder>
            <w:dataBinding w:prefixMappings="xmlns:ns0='urn:microsoft-dynamics-nav/reports/Standard_Sales_Quote_Hawks/50110/'" w:xpath="/ns0:NavWordReportXmlPart[1]/ns0:Header[1]/ns0:YourReference__Lbl[1]" w:storeItemID="{15D53903-00C3-4D36-BDDC-7929C54B87A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_Hawks/50110"/>
            <w:id w:val="-1119598358"/>
            <w:placeholder>
              <w:docPart w:val="DefaultPlaceholder_-1854013440"/>
            </w:placeholder>
            <w:dataBinding w:prefixMappings="xmlns:ns0='urn:microsoft-dynamics-nav/reports/Standard_Sales_Quote_Hawks/50110/'" w:xpath="/ns0:NavWordReportXmlPart[1]/ns0:Header[1]/ns0:QuoteValidToDate_Lbl[1]" w:storeItemID="{15D53903-00C3-4D36-BDDC-7929C54B87A8}"/>
            <w:text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_Hawks/50110"/>
            <w:id w:val="-244584271"/>
            <w:placeholder>
              <w:docPart w:val="E0C5958E289F4EA6AEF3FF2D3A623991"/>
            </w:placeholder>
            <w:dataBinding w:prefixMappings="xmlns:ns0='urn:microsoft-dynamics-nav/reports/Standard_Sales_Quote_Hawks/50110/'" w:xpath="/ns0:NavWordReportXmlPart[1]/ns0:Header[1]/ns0:SalesPersonBlank_Lbl[1]" w:storeItemID="{15D53903-00C3-4D36-BDDC-7929C54B87A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_Hawks/50110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_Hawks/50110/'" w:xpath="/ns0:NavWordReportXmlPart[1]/ns0:Header[1]/ns0:PaymentTermsDescription_Lbl[1]" w:storeItemID="{15D53903-00C3-4D36-BDDC-7929C54B87A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_Hawks/50110"/>
            <w:id w:val="-89551258"/>
            <w:placeholder>
              <w:docPart w:val="8EBECE8351A6449480F4BD12D35DFD67"/>
            </w:placeholder>
            <w:dataBinding w:prefixMappings="xmlns:ns0='urn:microsoft-dynamics-nav/reports/Standard_Sales_Quote_Hawks/50110/'" w:xpath="/ns0:NavWordReportXmlPart[1]/ns0:Header[1]/ns0:ShipmentMethodDescription_Lbl[1]" w:storeItemID="{15D53903-00C3-4D36-BDDC-7929C54B87A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000000" w14:paraId="6DEC4B23" w14:textId="77777777">
            <w:sdt>
              <w:sdtPr>
                <w:alias w:val="#Nav: /Header/YourReference"/>
                <w:tag w:val="#Nav: Standard_Sales_Quote_Hawks/50110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_Hawks/50110/'" w:xpath="/ns0:NavWordReportXmlPart[1]/ns0:Header[1]/ns0:YourReference[1]" w:storeItemID="{15D53903-00C3-4D36-BDDC-7929C54B87A8}"/>
                <w:text/>
              </w:sdtPr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_Hawks/50110"/>
            <w:id w:val="1521969404"/>
            <w:placeholder>
              <w:docPart w:val="DefaultPlaceholder_-1854013440"/>
            </w:placeholder>
            <w:dataBinding w:prefixMappings="xmlns:ns0='urn:microsoft-dynamics-nav/reports/Standard_Sales_Quote_Hawks/50110/'" w:xpath="/ns0:NavWordReportXmlPart[1]/ns0:Header[1]/ns0:QuoteValidToDate[1]" w:storeItemID="{15D53903-00C3-4D36-BDDC-7929C54B87A8}"/>
            <w:text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_Hawks/50110"/>
            <w:id w:val="647404406"/>
            <w:placeholder>
              <w:docPart w:val="C201E33FE8E7497D9622F8E39C98775E"/>
            </w:placeholder>
            <w:dataBinding w:prefixMappings="xmlns:ns0='urn:microsoft-dynamics-nav/reports/Standard_Sales_Quote_Hawks/50110/'" w:xpath="/ns0:NavWordReportXmlPart[1]/ns0:Header[1]/ns0:SalesPersonName[1]" w:storeItemID="{15D53903-00C3-4D36-BDDC-7929C54B87A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_Hawks/50110"/>
            <w:id w:val="-352657912"/>
            <w:placeholder>
              <w:docPart w:val="7371BF76BD59439582BCD043A6B514D0"/>
            </w:placeholder>
            <w:dataBinding w:prefixMappings="xmlns:ns0='urn:microsoft-dynamics-nav/reports/Standard_Sales_Quote_Hawks/50110/'" w:xpath="/ns0:NavWordReportXmlPart[1]/ns0:Header[1]/ns0:PaymentTermsDescription[1]" w:storeItemID="{15D53903-00C3-4D36-BDDC-7929C54B87A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_Hawks/50110"/>
            <w:id w:val="760792698"/>
            <w:placeholder>
              <w:docPart w:val="A4855FA9D66342F7867385510C7771E2"/>
            </w:placeholder>
            <w:dataBinding w:prefixMappings="xmlns:ns0='urn:microsoft-dynamics-nav/reports/Standard_Sales_Quote_Hawks/50110/'" w:xpath="/ns0:NavWordReportXmlPart[1]/ns0:Header[1]/ns0:ShipmentMethodDescription[1]" w:storeItemID="{15D53903-00C3-4D36-BDDC-7929C54B87A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_Hawks/50110"/>
        <w:id w:val="-156540891"/>
        <w15:dataBinding w:prefixMappings="xmlns:ns0='urn:microsoft-dynamics-nav/reports/Standard_Sales_Quote_Hawks/50110/'" w:xpath="/ns0:NavWordReportXmlPart[1]/ns0:Header[1]/ns0:WorkDescriptionLines" w:storeItemID="{15D53903-00C3-4D36-BDDC-7929C54B87A8}"/>
        <w15:repeatingSection/>
      </w:sdtPr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Quote_Hawks/50110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_Hawks/50110/'" w:xpath="/ns0:NavWordReportXmlPart[1]/ns0:Header[1]/ns0:WorkDescriptionLines[1]/ns0:WorkDescriptionLine[1]" w:storeItemID="{15D53903-00C3-4D36-BDDC-7929C54B87A8}"/>
                <w:text/>
              </w:sdtPr>
              <w:sdtContent>
                <w:p w:rsidR="005C273C" w:rsidP="00EB644E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_Hawks/50110"/>
            <w:id w:val="771446451"/>
            <w:placeholder>
              <w:docPart w:val="2E83E9F4BA244B06B4DB5D21636C1E0A"/>
            </w:placeholder>
            <w:dataBinding w:prefixMappings="xmlns:ns0='urn:microsoft-dynamics-nav/reports/Standard_Sales_Quote_Hawks/50110/'" w:xpath="/ns0:NavWordReportXmlPart[1]/ns0:Header[1]/ns0:Line[1]/ns0:ItemNo_Line_Lbl[1]" w:storeItemID="{15D53903-00C3-4D36-BDDC-7929C54B87A8}"/>
            <w:text/>
          </w:sdtPr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_Hawks/50110"/>
            <w:id w:val="1545399846"/>
            <w:placeholder>
              <w:docPart w:val="2E83E9F4BA244B06B4DB5D21636C1E0A"/>
            </w:placeholder>
            <w:dataBinding w:prefixMappings="xmlns:ns0='urn:microsoft-dynamics-nav/reports/Standard_Sales_Quote_Hawks/50110/'" w:xpath="/ns0:NavWordReportXmlPart[1]/ns0:Header[1]/ns0:Line[1]/ns0:Description_Line_Lbl[1]" w:storeItemID="{15D53903-00C3-4D36-BDDC-7929C54B87A8}"/>
            <w:text/>
          </w:sdtPr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_Hawks/50110"/>
            <w:id w:val="616415257"/>
            <w:placeholder>
              <w:docPart w:val="2E83E9F4BA244B06B4DB5D21636C1E0A"/>
            </w:placeholder>
            <w:dataBinding w:prefixMappings="xmlns:ns0='urn:microsoft-dynamics-nav/reports/Standard_Sales_Quote_Hawks/50110/'" w:xpath="/ns0:NavWordReportXmlPart[1]/ns0:Header[1]/ns0:Line[1]/ns0:Quantity_Line_Lbl[1]" w:storeItemID="{15D53903-00C3-4D36-BDDC-7929C54B87A8}"/>
            <w:text/>
          </w:sdtPr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Quote_Hawks/50110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_Hawks/50110/'" w:xpath="/ns0:NavWordReportXmlPart[1]/ns0:Header[1]/ns0:Line[1]/ns0:UnitPrice_Lbl[1]" w:storeItemID="{15D53903-00C3-4D36-BDDC-7929C54B87A8}"/>
            <w:text/>
          </w:sdtPr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Quote_Hawks/50110"/>
            <w:id w:val="1291246806"/>
            <w:placeholder>
              <w:docPart w:val="2E83E9F4BA244B06B4DB5D21636C1E0A"/>
            </w:placeholder>
            <w:dataBinding w:prefixMappings="xmlns:ns0='urn:microsoft-dynamics-nav/reports/Standard_Sales_Quote_Hawks/50110/'" w:xpath="/ns0:NavWordReportXmlPart[1]/ns0:Header[1]/ns0:Line[1]/ns0:VATPct_Line_Lbl[1]" w:storeItemID="{15D53903-00C3-4D36-BDDC-7929C54B87A8}"/>
            <w:text/>
          </w:sdtPr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_Hawks/50110"/>
            <w:id w:val="1532234539"/>
            <w:placeholder>
              <w:docPart w:val="2E83E9F4BA244B06B4DB5D21636C1E0A"/>
            </w:placeholder>
            <w:dataBinding w:prefixMappings="xmlns:ns0='urn:microsoft-dynamics-nav/reports/Standard_Sales_Quote_Hawks/50110/'" w:xpath="/ns0:NavWordReportXmlPart[1]/ns0:Header[1]/ns0:Line[1]/ns0:LineAmount_Line_Lbl[1]" w:storeItemID="{15D53903-00C3-4D36-BDDC-7929C54B87A8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_Hawks/50110"/>
          <w:id w:val="1327254768"/>
          <w15:dataBinding w:prefixMappings="xmlns:ns0='urn:microsoft-dynamics-nav/reports/Standard_Sales_Quote_Hawks/50110/'" w:xpath="/ns0:NavWordReportXmlPart[1]/ns0:Header[1]/ns0:Line" w:storeItemID="{15D53903-00C3-4D36-BDDC-7929C54B87A8}"/>
          <w15:repeatingSection/>
        </w:sdtPr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_Hawks/50110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_Hawks/50110/'" w:xpath="/ns0:NavWordReportXmlPart[1]/ns0:Header[1]/ns0:Line[1]/ns0:ItemNo_Line[1]" w:storeItemID="{15D53903-00C3-4D36-BDDC-7929C54B87A8}"/>
                    <w:text/>
                  </w:sdtPr>
                  <w:sdtContent>
                    <w:tc>
                      <w:tcPr>
                        <w:tcW w:w="966" w:type="dxa"/>
                      </w:tcPr>
                      <w:p w:rsidRPr="005C273C" w:rsidR="005C273C" w:rsidP="00EB644E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_Hawks/50110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_Hawks/50110/'" w:xpath="/ns0:NavWordReportXmlPart[1]/ns0:Header[1]/ns0:Line[1]/ns0:Description_Line[1]" w:storeItemID="{15D53903-00C3-4D36-BDDC-7929C54B87A8}"/>
                    <w:text/>
                  </w:sdtPr>
                  <w:sdtContent>
                    <w:tc>
                      <w:tcPr>
                        <w:tcW w:w="2989" w:type="dxa"/>
                      </w:tcPr>
                      <w:p w:rsidRPr="005C273C" w:rsidR="005C273C" w:rsidP="00EB644E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000000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_Hawks/50110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_Hawks/50110/'" w:xpath="/ns0:NavWordReportXmlPart[1]/ns0:Header[1]/ns0:Line[1]/ns0:Quantity_Line[1]" w:storeItemID="{15D53903-00C3-4D36-BDDC-7929C54B87A8}"/>
                        <w:text/>
                      </w:sdtPr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_Hawks/50110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_Hawks/50110/'" w:xpath="/ns0:NavWordReportXmlPart[1]/ns0:Header[1]/ns0:Line[1]/ns0:UnitOfMeasure[1]" w:storeItemID="{15D53903-00C3-4D36-BDDC-7929C54B87A8}"/>
                    <w:text/>
                  </w:sdtPr>
                  <w:sdtContent>
                    <w:tc>
                      <w:tcPr>
                        <w:tcW w:w="818" w:type="dxa"/>
                      </w:tcPr>
                      <w:p w:rsidRPr="005C273C" w:rsidR="005C273C" w:rsidP="00EB644E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_Hawks/50110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_Hawks/50110/'" w:xpath="/ns0:NavWordReportXmlPart[1]/ns0:Header[1]/ns0:Line[1]/ns0:UnitPrice[1]" w:storeItemID="{15D53903-00C3-4D36-BDDC-7929C54B87A8}"/>
                    <w:text/>
                  </w:sdtPr>
                  <w:sdtContent>
                    <w:tc>
                      <w:tcPr>
                        <w:tcW w:w="1393" w:type="dxa"/>
                      </w:tcPr>
                      <w:p w:rsidRPr="005C273C" w:rsidR="005C273C" w:rsidP="00EB644E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_Hawks/50110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_Hawks/50110/'" w:xpath="/ns0:NavWordReportXmlPart[1]/ns0:Header[1]/ns0:Line[1]/ns0:LineDiscountPercentText_Line[1]" w:storeItemID="{15D53903-00C3-4D36-BDDC-7929C54B87A8}"/>
                    <w:text/>
                  </w:sdtPr>
                  <w:sdtContent>
                    <w:tc>
                      <w:tcPr>
                        <w:tcW w:w="734" w:type="dxa"/>
                      </w:tcPr>
                      <w:p w:rsidRPr="005C273C" w:rsidR="005C273C" w:rsidP="00EB644E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_Hawks/50110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_Hawks/50110/'" w:xpath="/ns0:NavWordReportXmlPart[1]/ns0:Header[1]/ns0:Line[1]/ns0:VATPct_Line[1]" w:storeItemID="{15D53903-00C3-4D36-BDDC-7929C54B87A8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5C273C" w:rsidR="005C273C" w:rsidP="00EB644E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_Hawks/50110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_Hawks/50110/'" w:xpath="/ns0:NavWordReportXmlPart[1]/ns0:Header[1]/ns0:Line[1]/ns0:LineAmount_Line[1]" w:storeItemID="{15D53903-00C3-4D36-BDDC-7929C54B87A8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B644E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_Hawks/50110"/>
          <w:id w:val="1981810996"/>
          <w15:dataBinding w:prefixMappings="xmlns:ns0='urn:microsoft-dynamics-nav/reports/Standard_Sales_Quote_Hawks/50110/'" w:xpath="/ns0:NavWordReportXmlPart[1]/ns0:Header[1]/ns0:ReportTotalsLine" w:storeItemID="{15D53903-00C3-4D36-BDDC-7929C54B87A8}"/>
          <w15:repeatingSection/>
        </w:sdtPr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_Hawks/50110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_Hawks/50110/'" w:xpath="/ns0:NavWordReportXmlPart[1]/ns0:Header[1]/ns0:ReportTotalsLine[1]/ns0:Description_ReportTotalsLine[1]" w:storeItemID="{15D53903-00C3-4D36-BDDC-7929C54B87A8}"/>
                    <w:text/>
                  </w:sdtPr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B644E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_Hawks/50110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_Hawks/50110/'" w:xpath="/ns0:NavWordReportXmlPart[1]/ns0:Header[1]/ns0:ReportTotalsLine[1]/ns0:Amount_ReportTotalsLine[1]" w:storeItemID="{15D53903-00C3-4D36-BDDC-7929C54B87A8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B644E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_Hawks/50110"/>
            <w:id w:val="1496384203"/>
            <w:placeholder>
              <w:docPart w:val="2E83E9F4BA244B06B4DB5D21636C1E0A"/>
            </w:placeholder>
            <w:dataBinding w:prefixMappings="xmlns:ns0='urn:microsoft-dynamics-nav/reports/Standard_Sales_Quote_Hawks/50110/'" w:xpath="/ns0:NavWordReportXmlPart[1]/ns0:Header[1]/ns0:Totals[1]/ns0:TotalIncludingVATText[1]" w:storeItemID="{15D53903-00C3-4D36-BDDC-7929C54B87A8}"/>
            <w:text/>
          </w:sdt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_Hawks/50110"/>
            <w:id w:val="1661501859"/>
            <w:placeholder>
              <w:docPart w:val="2E83E9F4BA244B06B4DB5D21636C1E0A"/>
            </w:placeholder>
            <w:dataBinding w:prefixMappings="xmlns:ns0='urn:microsoft-dynamics-nav/reports/Standard_Sales_Quote_Hawks/50110/'" w:xpath="/ns0:NavWordReportXmlPart[1]/ns0:Header[1]/ns0:Totals[1]/ns0:TotalAmountIncludingVAT[1]" w:storeItemID="{15D53903-00C3-4D36-BDDC-7929C54B87A8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8"/>
        <w:gridCol w:w="3399"/>
        <w:gridCol w:w="3399"/>
      </w:tblGrid>
      <w:tr w:rsidR="00BD1D7A" w:rsidTr="00BD1D7A" w14:paraId="6AFFC312" w14:textId="77777777">
        <w:tc>
          <w:tcPr>
            <w:tcW w:w="3398" w:type="dxa"/>
          </w:tcPr>
          <w:p w:rsidR="00BD1D7A" w:rsidP="00BD1D7A" w:rsidRDefault="00BD1D7A" w14:paraId="500FA407" w14:textId="77777777">
            <w:pPr>
              <w:pStyle w:val="NoSpacing"/>
              <w:rPr>
                <w:u w:val="single"/>
              </w:rPr>
            </w:pPr>
            <w:r w:rsidRPr="00BD1D7A">
              <w:rPr>
                <w:u w:val="single"/>
              </w:rPr>
              <w:t>Created By</w:t>
            </w:r>
          </w:p>
          <w:p w:rsidR="00BD1D7A" w:rsidP="00BD1D7A" w:rsidRDefault="00BD1D7A" w14:paraId="510B3D79" w14:textId="77777777">
            <w:pPr>
              <w:pStyle w:val="NoSpacing"/>
              <w:rPr>
                <w:u w:val="single"/>
              </w:rPr>
            </w:pPr>
            <w:r>
              <w:rPr>
                <w:u w:val="single"/>
              </w:rPr>
              <w:t>User:</w:t>
            </w:r>
          </w:p>
          <w:p w:rsidRPr="00BD1D7A" w:rsidR="00BD1D7A" w:rsidP="00BD1D7A" w:rsidRDefault="00BD1D7A" w14:paraId="5E64574D" w14:textId="13D90B58">
            <w:pPr>
              <w:pStyle w:val="NoSpacing"/>
              <w:rPr>
                <w:u w:val="single"/>
              </w:rPr>
            </w:pPr>
            <w:r>
              <w:rPr>
                <w:u w:val="single"/>
              </w:rPr>
              <w:t>Date:</w:t>
            </w:r>
          </w:p>
        </w:tc>
        <w:tc>
          <w:tcPr>
            <w:tcW w:w="3399" w:type="dxa"/>
          </w:tcPr>
          <w:p w:rsidR="00BD1D7A" w:rsidP="00BD1D7A" w:rsidRDefault="00BD1D7A" w14:paraId="73CEEA74" w14:textId="77777777">
            <w:pPr>
              <w:pStyle w:val="NoSpacing"/>
            </w:pPr>
            <w:r>
              <w:t>Approved</w:t>
            </w:r>
            <w:r w:rsidRPr="00BD1D7A">
              <w:t xml:space="preserve"> By</w:t>
            </w:r>
          </w:p>
          <w:p w:rsidR="00BD1D7A" w:rsidP="00BD1D7A" w:rsidRDefault="00BD1D7A" w14:paraId="1A779BFB" w14:textId="2AA3ED42">
            <w:pPr>
              <w:pStyle w:val="NoSpacing"/>
              <w:rPr>
                <w:u w:val="single"/>
              </w:rPr>
            </w:pPr>
            <w:r>
              <w:rPr>
                <w:u w:val="single"/>
              </w:rPr>
              <w:t>User:</w:t>
            </w:r>
            <w:sdt>
              <w:sdtPr>
                <w:rPr>
                  <w:u w:val="single"/>
                </w:rPr>
                <w:id w:val="2089964940"/>
                <w:placeholder>
                  <w:docPart w:val="DefaultPlaceholder_-1854013440"/>
                </w:placeholder>
                <w:dataBinding w:prefixMappings="xmlns:ns0='urn:microsoft-dynamics-nav/reports/Standard_Sales_Quote_Hawks/50110/'" w:xpath="/ns0:NavWordReportXmlPart[1]/ns0:Header[1]/ns0:CreatedID[1]" w:storeItemID="{15D53903-00C3-4D36-BDDC-7929C54B87A8}"/>
                <w:text/>
                <w:alias w:val="#Nav: /Header/CreatedID"/>
                <w:tag w:val="#Nav: Standard_Sales_Quote_Hawks/50110"/>
              </w:sdtPr>
              <w:sdtContent>
                <w:r w:rsidR="00EB644E">
                  <w:rPr>
                    <w:u w:val="single"/>
                  </w:rPr>
                  <w:t xml:space="preserve">   </w:t>
                </w:r>
                <w:proofErr w:type="spellStart"/>
                <w:r w:rsidR="00EB644E">
                  <w:rPr>
                    <w:u w:val="single"/>
                  </w:rPr>
                  <w:t>CreatedID</w:t>
                </w:r>
                <w:proofErr w:type="spellEnd"/>
              </w:sdtContent>
            </w:sdt>
          </w:p>
          <w:p w:rsidR="00BD1D7A" w:rsidP="00BD1D7A" w:rsidRDefault="00BD1D7A" w14:paraId="3BD94D4F" w14:textId="79A79C36">
            <w:pPr>
              <w:pStyle w:val="NoSpacing"/>
            </w:pPr>
            <w:r>
              <w:rPr>
                <w:u w:val="single"/>
              </w:rPr>
              <w:t>Date:</w:t>
            </w:r>
          </w:p>
          <w:p w:rsidRPr="00BD1D7A" w:rsidR="00BD1D7A" w:rsidP="00BD1D7A" w:rsidRDefault="00BD1D7A" w14:paraId="4A761165" w14:textId="22DA1E7F">
            <w:pPr>
              <w:pStyle w:val="NoSpacing"/>
            </w:pPr>
          </w:p>
        </w:tc>
        <w:tc>
          <w:tcPr>
            <w:tcW w:w="3399" w:type="dxa"/>
          </w:tcPr>
          <w:p w:rsidR="00BD1D7A" w:rsidP="00BD1D7A" w:rsidRDefault="00BD1D7A" w14:paraId="36C0A698" w14:textId="77777777">
            <w:pPr>
              <w:pStyle w:val="NoSpacing"/>
            </w:pPr>
            <w:r>
              <w:t>Received</w:t>
            </w:r>
            <w:r w:rsidRPr="00BD1D7A">
              <w:t xml:space="preserve"> By</w:t>
            </w:r>
          </w:p>
          <w:p w:rsidR="00BD1D7A" w:rsidP="00BD1D7A" w:rsidRDefault="00BD1D7A" w14:paraId="17C3F894" w14:textId="77777777">
            <w:pPr>
              <w:pStyle w:val="NoSpacing"/>
              <w:rPr>
                <w:u w:val="single"/>
              </w:rPr>
            </w:pPr>
            <w:r>
              <w:rPr>
                <w:u w:val="single"/>
              </w:rPr>
              <w:t>User:</w:t>
            </w:r>
          </w:p>
          <w:p w:rsidR="00BD1D7A" w:rsidP="00BD1D7A" w:rsidRDefault="00BD1D7A" w14:paraId="2E86232A" w14:textId="5423F3B2">
            <w:pPr>
              <w:pStyle w:val="NoSpacing"/>
              <w:rPr>
                <w:sz w:val="16"/>
                <w:szCs w:val="16"/>
              </w:rPr>
            </w:pPr>
            <w:r>
              <w:rPr>
                <w:u w:val="single"/>
              </w:rPr>
              <w:t>Date:</w:t>
            </w:r>
          </w:p>
        </w:tc>
      </w:tr>
    </w:tbl>
    <w:p w:rsidR="00BD1D7A" w:rsidP="00D241D5" w:rsidRDefault="00BD1D7A" w14:paraId="11E3690A" w14:textId="77777777">
      <w:pPr>
        <w:keepNext/>
        <w:spacing w:after="600"/>
        <w:rPr>
          <w:sz w:val="16"/>
          <w:szCs w:val="16"/>
        </w:rPr>
      </w:pPr>
    </w:p>
    <w:sectPr w:rsidR="00BD1D7A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401B3" w:rsidP="00E40C63" w:rsidRDefault="004401B3" w14:paraId="2294BF0C" w14:textId="77777777">
      <w:pPr>
        <w:spacing w:after="0"/>
      </w:pPr>
      <w:r>
        <w:separator/>
      </w:r>
    </w:p>
  </w:endnote>
  <w:endnote w:type="continuationSeparator" w:id="0">
    <w:p w:rsidR="004401B3" w:rsidP="00E40C63" w:rsidRDefault="004401B3" w14:paraId="0F293CA4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"/>
    <w:panose1 w:val="020005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_Hawks/50110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_Hawks/50110/'" w:xpath="/ns0:NavWordReportXmlPart[1]/ns0:Header[1]/ns0:CompanyLegalStatement[1]" w:storeItemID="{15D53903-00C3-4D36-BDDC-7929C54B87A8}"/>
            <w:text/>
          </w:sdtPr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_Hawks/50110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_Hawks/50110/'" w:xpath="/ns0:NavWordReportXmlPart[1]/ns0:Header[1]/ns0:CompanyLegalStatement[1]" w:storeItemID="{15D53903-00C3-4D36-BDDC-7929C54B87A8}"/>
            <w:text/>
          </w:sdtPr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_Hawks/50110"/>
          <w:id w:val="-1282809559"/>
          <w:placeholder>
            <w:docPart w:val="F60D021828DE440AB60A57F81B574D32"/>
          </w:placeholder>
          <w:dataBinding w:prefixMappings="xmlns:ns0='urn:microsoft-dynamics-nav/reports/Standard_Sales_Quote_Hawks/50110/'" w:xpath="/ns0:NavWordReportXmlPart[1]/ns0:Header[1]/ns0:CompanyVATRegistrationNo_Lbl[1]" w:storeItemID="{15D53903-00C3-4D36-BDDC-7929C54B87A8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_Hawks/50110"/>
          <w:id w:val="-1282405612"/>
          <w:placeholder>
            <w:docPart w:val="F60D021828DE440AB60A57F81B574D32"/>
          </w:placeholder>
          <w:dataBinding w:prefixMappings="xmlns:ns0='urn:microsoft-dynamics-nav/reports/Standard_Sales_Quote_Hawks/50110/'" w:xpath="/ns0:NavWordReportXmlPart[1]/ns0:Header[1]/ns0:HomePage_Lbl[1]" w:storeItemID="{15D53903-00C3-4D36-BDDC-7929C54B87A8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_Hawks/50110"/>
          <w:id w:val="-1848700174"/>
          <w:placeholder>
            <w:docPart w:val="F60D021828DE440AB60A57F81B574D32"/>
          </w:placeholder>
          <w:dataBinding w:prefixMappings="xmlns:ns0='urn:microsoft-dynamics-nav/reports/Standard_Sales_Quote_Hawks/50110/'" w:xpath="/ns0:NavWordReportXmlPart[1]/ns0:Header[1]/ns0:CompanyPhoneNo_Lbl[1]" w:storeItemID="{15D53903-00C3-4D36-BDDC-7929C54B87A8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_Hawks/50110"/>
          <w:id w:val="-1578736837"/>
          <w:placeholder>
            <w:docPart w:val="F60D021828DE440AB60A57F81B574D32"/>
          </w:placeholder>
          <w:dataBinding w:prefixMappings="xmlns:ns0='urn:microsoft-dynamics-nav/reports/Standard_Sales_Quote_Hawks/50110/'" w:xpath="/ns0:NavWordReportXmlPart[1]/ns0:Header[1]/ns0:EMail_Lbl[1]" w:storeItemID="{15D53903-00C3-4D36-BDDC-7929C54B87A8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_Hawks/50110"/>
          <w:id w:val="1186173595"/>
          <w:placeholder>
            <w:docPart w:val="F60D021828DE440AB60A57F81B574D32"/>
          </w:placeholder>
          <w:dataBinding w:prefixMappings="xmlns:ns0='urn:microsoft-dynamics-nav/reports/Standard_Sales_Quote_Hawks/50110/'" w:xpath="/ns0:NavWordReportXmlPart[1]/ns0:Header[1]/ns0:CompanyVATRegistrationNo[1]" w:storeItemID="{15D53903-00C3-4D36-BDDC-7929C54B87A8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_Hawks/50110"/>
          <w:id w:val="1099912146"/>
          <w:placeholder>
            <w:docPart w:val="F60D021828DE440AB60A57F81B574D32"/>
          </w:placeholder>
          <w:dataBinding w:prefixMappings="xmlns:ns0='urn:microsoft-dynamics-nav/reports/Standard_Sales_Quote_Hawks/50110/'" w:xpath="/ns0:NavWordReportXmlPart[1]/ns0:Header[1]/ns0:CompanyHomePage[1]" w:storeItemID="{15D53903-00C3-4D36-BDDC-7929C54B87A8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_Hawks/50110"/>
          <w:id w:val="204378218"/>
          <w:placeholder>
            <w:docPart w:val="F60D021828DE440AB60A57F81B574D32"/>
          </w:placeholder>
          <w:dataBinding w:prefixMappings="xmlns:ns0='urn:microsoft-dynamics-nav/reports/Standard_Sales_Quote_Hawks/50110/'" w:xpath="/ns0:NavWordReportXmlPart[1]/ns0:Header[1]/ns0:CompanyPhoneNo[1]" w:storeItemID="{15D53903-00C3-4D36-BDDC-7929C54B87A8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_Hawks/50110"/>
          <w:id w:val="387000539"/>
          <w:placeholder>
            <w:docPart w:val="F60D021828DE440AB60A57F81B574D32"/>
          </w:placeholder>
          <w:dataBinding w:prefixMappings="xmlns:ns0='urn:microsoft-dynamics-nav/reports/Standard_Sales_Quote_Hawks/50110/'" w:xpath="/ns0:NavWordReportXmlPart[1]/ns0:Header[1]/ns0:CompanyEMail[1]" w:storeItemID="{15D53903-00C3-4D36-BDDC-7929C54B87A8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401B3" w:rsidP="00E40C63" w:rsidRDefault="004401B3" w14:paraId="56FDA562" w14:textId="77777777">
      <w:pPr>
        <w:spacing w:after="0"/>
      </w:pPr>
      <w:r>
        <w:separator/>
      </w:r>
    </w:p>
  </w:footnote>
  <w:footnote w:type="continuationSeparator" w:id="0">
    <w:p w:rsidR="004401B3" w:rsidP="00E40C63" w:rsidRDefault="004401B3" w14:paraId="38ADC43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000000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_Hawks/50110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_Hawks/50110/'" w:xpath="/ns0:NavWordReportXmlPart[1]/ns0:Header[1]/ns0:DocumentTitle_Lbl[1]" w:storeItemID="{15D53903-00C3-4D36-BDDC-7929C54B87A8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_Hawks/50110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_Hawks/50110/'" w:xpath="/ns0:NavWordReportXmlPart[1]/ns0:Header[1]/ns0:DocumentNo[1]" w:storeItemID="{15D53903-00C3-4D36-BDDC-7929C54B87A8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000000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_Hawks/50110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_Hawks/50110/'" w:xpath="/ns0:NavWordReportXmlPart[1]/ns0:Header[1]/ns0:DocumentDate[1]" w:storeItemID="{15D53903-00C3-4D36-BDDC-7929C54B87A8}"/>
              <w:text/>
            </w:sdt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000000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_Hawks/50110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_Hawks/50110/'" w:xpath="/ns0:NavWordReportXmlPart[1]/ns0:Header[1]/ns0:Page_Lbl[1]" w:storeItemID="{15D53903-00C3-4D36-BDDC-7929C54B87A8}"/>
              <w:text/>
            </w:sdtPr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000000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_Hawks/50110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_Hawks/50110/'" w:xpath="/ns0:NavWordReportXmlPart[1]/ns0:Header[1]/ns0:DocumentTitle_Lbl[1]" w:storeItemID="{15D53903-00C3-4D36-BDDC-7929C54B87A8}"/>
              <w:text/>
            </w:sdtPr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_Hawks/50110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_Hawks/50110/'" w:xpath="/ns0:NavWordReportXmlPart[1]/ns0:Header[1]/ns0:DocumentNo[1]" w:storeItemID="{15D53903-00C3-4D36-BDDC-7929C54B87A8}"/>
              <w:text/>
            </w:sdt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000000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_Hawks/50110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_Hawks/50110/'" w:xpath="/ns0:NavWordReportXmlPart[1]/ns0:Header[1]/ns0:DocumentDate[1]" w:storeItemID="{15D53903-00C3-4D36-BDDC-7929C54B87A8}"/>
              <w:text/>
            </w:sdt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000000" w14:paraId="4A81BD7E" w14:textId="77777777">
          <w:pPr>
            <w:pStyle w:val="Subtitle"/>
          </w:pPr>
          <w:sdt>
            <w:sdtPr>
              <w:alias w:val="#Nav: /Header/Page_Lbl"/>
              <w:tag w:val="#Nav: Standard_Sales_Quote_Hawks/50110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_Hawks/50110/'" w:xpath="/ns0:NavWordReportXmlPart[1]/ns0:Header[1]/ns0:Page_Lbl[1]" w:storeItemID="{15D53903-00C3-4D36-BDDC-7929C54B87A8}"/>
              <w:text/>
            </w:sdtPr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000000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_Hawks/50110"/>
              <w:id w:val="-1330981123"/>
              <w:dataBinding w:prefixMappings="xmlns:ns0='urn:microsoft-dynamics-nav/reports/Standard_Sales_Quote_Hawks/50110/'" w:xpath="/ns0:NavWordReportXmlPart[1]/ns0:Header[1]/ns0:CompanyPicture[1]" w:storeItemID="{15D53903-00C3-4D36-BDDC-7929C54B87A8}"/>
              <w:picture/>
            </w:sdtPr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401B3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09DC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1D7A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B644E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E41A7F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E41A7F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E41A7F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E41A7F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E41A7F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E41A7F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E41A7F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E41A7F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"/>
    <w:panose1 w:val="020005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071EC9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DD5B2F"/>
    <w:rsid w:val="00E41A7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Q u o t e _ H a w k s / 5 0 1 1 0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r e a t e d I D > C r e a t e d I D < / C r e a t e d I D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B o d y _ L b l > E s t i m a t e B o d y _ L b l < / E s t i m a t e B o d y _ L b l >  
         < E s t i m a t e F o r _ L b l > E s t i m a t e F o r _ L b l < / E s t i m a t e F o r _ L b l >  
         < E s t i m a t e _ L b l > E s t i m a t e _ L b l < / E s t i m a t e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53903-00C3-4D36-BDDC-7929C54B87A8}">
  <ds:schemaRefs>
    <ds:schemaRef ds:uri="urn:microsoft-dynamics-nav/reports/Standard_Sales_Quote_Hawks/50110/"/>
  </ds:schemaRefs>
</ds:datastoreItem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2018-08-28T07:43:00Z</dcterms:created>
  <dcterms:modified xsi:type="dcterms:W3CDTF">2023-05-17T15:25:00Z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