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8500C6" w:rsidR="005E5096" w:rsidTr="00C43401" w14:paraId="5770917A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Hawks_Std_Sales_Invoice/50079"/>
            <w:id w:val="-346637227"/>
            <w:placeholder>
              <w:docPart w:val="6EC8098B9E384E34ACB401B9642439BE"/>
            </w:placeholder>
            <w:dataBinding w:prefixMappings="xmlns:ns0='urn:microsoft-dynamics-nav/reports/Hawks_Std_Sales_Invoice/50079/'" w:xpath="/ns0:NavWordReportXmlPart[1]/ns0:Header[1]/ns0:CustomerAddress1[1]" w:storeItemID="{495D6F2B-6703-429A-AB19-1EB68E20445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8500C6" w:rsidR="005E5096" w:rsidP="005E5096" w:rsidRDefault="005E5096" w14:paraId="21CA28F0" w14:textId="77777777">
                <w:pPr>
                  <w:pStyle w:val="NoSpacing"/>
                  <w:rPr>
                    <w:sz w:val="20"/>
                    <w:szCs w:val="20"/>
                  </w:rPr>
                </w:pPr>
                <w:r w:rsidRPr="008500C6">
                  <w:rPr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2931" w:type="pct"/>
          </w:tcPr>
          <w:p w:rsidRPr="008500C6" w:rsidR="005E5096" w:rsidP="005E5096" w:rsidRDefault="005E5096" w14:paraId="6391477E" w14:textId="28EE1399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  <w:tr w:rsidRPr="008500C6" w:rsidR="005E5096" w:rsidTr="00C43401" w14:paraId="222AF212" w14:textId="77777777">
        <w:trPr>
          <w:cantSplit/>
          <w:trHeight w:val="290"/>
        </w:trPr>
        <w:sdt>
          <w:sdtPr>
            <w:rPr>
              <w:sz w:val="20"/>
              <w:szCs w:val="20"/>
            </w:rPr>
            <w:alias w:val="#Nav: /Header/CustomerAddress2"/>
            <w:tag w:val="#Nav: Hawks_Std_Sales_Invoice/50079"/>
            <w:id w:val="2121793087"/>
            <w:placeholder>
              <w:docPart w:val="6EC8098B9E384E34ACB401B9642439BE"/>
            </w:placeholder>
            <w:dataBinding w:prefixMappings="xmlns:ns0='urn:microsoft-dynamics-nav/reports/Hawks_Std_Sales_Invoice/50079/'" w:xpath="/ns0:NavWordReportXmlPart[1]/ns0:Header[1]/ns0:CustomerAddress2[1]" w:storeItemID="{495D6F2B-6703-429A-AB19-1EB68E20445B}"/>
            <w:text/>
          </w:sdtPr>
          <w:sdtEndPr/>
          <w:sdtContent>
            <w:tc>
              <w:tcPr>
                <w:tcW w:w="2069" w:type="pct"/>
              </w:tcPr>
              <w:p w:rsidRPr="008500C6" w:rsidR="005E5096" w:rsidP="005E5096" w:rsidRDefault="005E5096" w14:paraId="1489D3F5" w14:textId="77777777">
                <w:pPr>
                  <w:pStyle w:val="NoSpacing"/>
                  <w:rPr>
                    <w:sz w:val="20"/>
                    <w:szCs w:val="20"/>
                  </w:rPr>
                </w:pPr>
                <w:r w:rsidRPr="008500C6">
                  <w:rPr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2931" w:type="pct"/>
          </w:tcPr>
          <w:p w:rsidRPr="008500C6" w:rsidR="005E5096" w:rsidP="005E5096" w:rsidRDefault="005E5096" w14:paraId="0695214B" w14:textId="3A472B53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  <w:tr w:rsidRPr="008500C6" w:rsidR="005E5096" w:rsidTr="00C43401" w14:paraId="658193F9" w14:textId="77777777">
        <w:trPr>
          <w:cantSplit/>
          <w:trHeight w:val="290"/>
        </w:trPr>
        <w:sdt>
          <w:sdtPr>
            <w:rPr>
              <w:sz w:val="20"/>
              <w:szCs w:val="20"/>
            </w:rPr>
            <w:alias w:val="#Nav: /Header/CustomerAddress3"/>
            <w:tag w:val="#Nav: Hawks_Std_Sales_Invoice/50079"/>
            <w:id w:val="536395156"/>
            <w:placeholder>
              <w:docPart w:val="6EC8098B9E384E34ACB401B9642439BE"/>
            </w:placeholder>
            <w:dataBinding w:prefixMappings="xmlns:ns0='urn:microsoft-dynamics-nav/reports/Hawks_Std_Sales_Invoice/50079/'" w:xpath="/ns0:NavWordReportXmlPart[1]/ns0:Header[1]/ns0:CustomerAddress3[1]" w:storeItemID="{495D6F2B-6703-429A-AB19-1EB68E20445B}"/>
            <w:text/>
          </w:sdtPr>
          <w:sdtEndPr/>
          <w:sdtContent>
            <w:tc>
              <w:tcPr>
                <w:tcW w:w="2069" w:type="pct"/>
              </w:tcPr>
              <w:p w:rsidRPr="008500C6" w:rsidR="005E5096" w:rsidP="005E5096" w:rsidRDefault="005E5096" w14:paraId="64955C60" w14:textId="77777777">
                <w:pPr>
                  <w:pStyle w:val="NoSpacing"/>
                  <w:rPr>
                    <w:sz w:val="20"/>
                    <w:szCs w:val="20"/>
                  </w:rPr>
                </w:pPr>
                <w:r w:rsidRPr="008500C6">
                  <w:rPr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2931" w:type="pct"/>
          </w:tcPr>
          <w:p w:rsidRPr="008500C6" w:rsidR="005E5096" w:rsidP="005E5096" w:rsidRDefault="005E5096" w14:paraId="5105C5C9" w14:textId="2C4FAAB8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  <w:tr w:rsidRPr="008500C6" w:rsidR="005E5096" w:rsidTr="00C43401" w14:paraId="32FB1846" w14:textId="77777777">
        <w:trPr>
          <w:cantSplit/>
          <w:trHeight w:val="290"/>
        </w:trPr>
        <w:tc>
          <w:tcPr>
            <w:tcW w:w="2069" w:type="pct"/>
          </w:tcPr>
          <w:sdt>
            <w:sdtPr>
              <w:rPr>
                <w:sz w:val="20"/>
                <w:szCs w:val="20"/>
              </w:rPr>
              <w:alias w:val="#Nav: /Header/CustomerAddress4"/>
              <w:tag w:val="#Nav: Hawks_Std_Sales_Invoice/50079"/>
              <w:id w:val="1229109116"/>
              <w:placeholder>
                <w:docPart w:val="6EC8098B9E384E34ACB401B9642439BE"/>
              </w:placeholder>
              <w:dataBinding w:prefixMappings="xmlns:ns0='urn:microsoft-dynamics-nav/reports/Hawks_Std_Sales_Invoice/50079/'" w:xpath="/ns0:NavWordReportXmlPart[1]/ns0:Header[1]/ns0:CustomerAddress4[1]" w:storeItemID="{495D6F2B-6703-429A-AB19-1EB68E20445B}"/>
              <w:text/>
            </w:sdtPr>
            <w:sdtEndPr/>
            <w:sdtContent>
              <w:p w:rsidR="005E5096" w:rsidP="005E5096" w:rsidRDefault="005E5096" w14:paraId="232EE6A3" w14:textId="77777777">
                <w:pPr>
                  <w:pStyle w:val="NoSpacing"/>
                  <w:rPr>
                    <w:sz w:val="20"/>
                    <w:szCs w:val="20"/>
                  </w:rPr>
                </w:pPr>
                <w:r w:rsidRPr="008500C6">
                  <w:rPr>
                    <w:sz w:val="20"/>
                    <w:szCs w:val="20"/>
                    <w:lang w:val="da-DK"/>
                  </w:rPr>
                  <w:t>CustomerAddress4</w:t>
                </w:r>
              </w:p>
            </w:sdtContent>
          </w:sdt>
          <w:p w:rsidRPr="008500C6" w:rsidR="00D102CD" w:rsidP="005E5096" w:rsidRDefault="00D102CD" w14:paraId="37169D23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931" w:type="pct"/>
          </w:tcPr>
          <w:p w:rsidRPr="008500C6" w:rsidR="005E5096" w:rsidP="005E5096" w:rsidRDefault="005E5096" w14:paraId="79970DD8" w14:textId="4635A6B2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1838"/>
        <w:gridCol w:w="3260"/>
        <w:gridCol w:w="2549"/>
        <w:gridCol w:w="2549"/>
      </w:tblGrid>
      <w:tr w:rsidRPr="002C330C" w:rsidR="00D102CD" w:rsidTr="008415BB" w14:paraId="12AF3827" w14:textId="77777777">
        <w:trPr>
          <w:trHeight w:val="415"/>
        </w:trPr>
        <w:tc>
          <w:tcPr>
            <w:tcW w:w="1838" w:type="dxa"/>
          </w:tcPr>
          <w:p w:rsidRPr="002C330C" w:rsidR="00D102CD" w:rsidP="00BF5B6F" w:rsidRDefault="00D102CD" w14:paraId="0A0974F3" w14:textId="7777777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>
              <w:rPr>
                <w:rFonts w:ascii="Arial" w:hAnsi="Arial" w:eastAsia="Arial"/>
                <w:color w:val="000000"/>
                <w:sz w:val="20"/>
              </w:rPr>
              <w:t>Vessel Name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alias w:val="#Nav: /Header/Vessel_Name"/>
            <w:tag w:val="#Nav: Hawks_Std_Sales_Invoice/50079"/>
            <w:id w:val="-1779322873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Vessel_Name[1]" w:storeItemID="{495D6F2B-6703-429A-AB19-1EB68E20445B}"/>
            <w:text/>
          </w:sdtPr>
          <w:sdtEndPr/>
          <w:sdtContent>
            <w:tc>
              <w:tcPr>
                <w:tcW w:w="3260" w:type="dxa"/>
              </w:tcPr>
              <w:p w:rsidRPr="002C330C" w:rsidR="00D102CD" w:rsidP="00BF5B6F" w:rsidRDefault="00D102CD" w14:paraId="27D84C05" w14:textId="77B9871D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Vessel_Name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Pr="002C330C" w:rsidR="00D102CD" w:rsidP="00BF5B6F" w:rsidRDefault="00D102CD" w14:paraId="2FE92912" w14:textId="7777777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Invoice No.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alias w:val="#Nav: /Header/DocumentNo"/>
            <w:tag w:val="#Nav: Hawks_Std_Sales_Invoice/50079"/>
            <w:id w:val="-436833361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DocumentNo[1]" w:storeItemID="{495D6F2B-6703-429A-AB19-1EB68E20445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2C330C" w:rsidR="00D102CD" w:rsidP="00BF5B6F" w:rsidRDefault="00D102CD" w14:paraId="1ED9556F" w14:textId="0628EC2B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DocumentNo</w:t>
                </w:r>
                <w:proofErr w:type="spellEnd"/>
              </w:p>
            </w:tc>
          </w:sdtContent>
        </w:sdt>
      </w:tr>
      <w:tr w:rsidRPr="002C330C" w:rsidR="00D102CD" w:rsidTr="008415BB" w14:paraId="3957081C" w14:textId="77777777">
        <w:trPr>
          <w:trHeight w:val="415"/>
        </w:trPr>
        <w:tc>
          <w:tcPr>
            <w:tcW w:w="1838" w:type="dxa"/>
          </w:tcPr>
          <w:p w:rsidRPr="002C330C" w:rsidR="00D102CD" w:rsidP="00BF5B6F" w:rsidRDefault="00D102CD" w14:paraId="6709E5D1" w14:textId="7777777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IMO No.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alias w:val="#Nav: /Header/IMO_No_"/>
            <w:tag w:val="#Nav: Hawks_Std_Sales_Invoice/50079"/>
            <w:id w:val="880670758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IMO_No_[1]" w:storeItemID="{495D6F2B-6703-429A-AB19-1EB68E20445B}"/>
            <w:text/>
          </w:sdtPr>
          <w:sdtEndPr/>
          <w:sdtContent>
            <w:tc>
              <w:tcPr>
                <w:tcW w:w="3260" w:type="dxa"/>
              </w:tcPr>
              <w:p w:rsidRPr="002C330C" w:rsidR="00D102CD" w:rsidP="00BF5B6F" w:rsidRDefault="00D102CD" w14:paraId="01C25EDE" w14:textId="45BE5C01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IMO_No</w:t>
                </w:r>
                <w:proofErr w:type="spellEnd"/>
                <w:r>
                  <w:rPr>
                    <w:rFonts w:ascii="Arial" w:hAnsi="Arial" w:eastAsia="Arial"/>
                    <w:color w:val="000000"/>
                    <w:sz w:val="20"/>
                  </w:rPr>
                  <w:t>_</w:t>
                </w:r>
              </w:p>
            </w:tc>
          </w:sdtContent>
        </w:sdt>
        <w:tc>
          <w:tcPr>
            <w:tcW w:w="2549" w:type="dxa"/>
          </w:tcPr>
          <w:p w:rsidRPr="002C330C" w:rsidR="00D102CD" w:rsidP="00BF5B6F" w:rsidRDefault="00D102CD" w14:paraId="18BE1942" w14:textId="7777777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Invoice date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alias w:val="#Nav: /Header/DocumentDate"/>
            <w:tag w:val="#Nav: Hawks_Std_Sales_Invoice/50079"/>
            <w:id w:val="-1547360462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DocumentDate[1]" w:storeItemID="{495D6F2B-6703-429A-AB19-1EB68E20445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2C330C" w:rsidR="00D102CD" w:rsidP="00BF5B6F" w:rsidRDefault="00D102CD" w14:paraId="4FDBABB4" w14:textId="15F308DA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DocumentDate</w:t>
                </w:r>
                <w:proofErr w:type="spellEnd"/>
              </w:p>
            </w:tc>
          </w:sdtContent>
        </w:sdt>
      </w:tr>
      <w:tr w:rsidRPr="002C330C" w:rsidR="00D102CD" w:rsidTr="008415BB" w14:paraId="007BDA50" w14:textId="77777777">
        <w:trPr>
          <w:trHeight w:val="415"/>
        </w:trPr>
        <w:tc>
          <w:tcPr>
            <w:tcW w:w="1838" w:type="dxa"/>
          </w:tcPr>
          <w:p w:rsidRPr="002C330C" w:rsidR="00D102CD" w:rsidP="00BF5B6F" w:rsidRDefault="00D102CD" w14:paraId="5ADEED57" w14:textId="7777777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Delivery Port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alias w:val="#Nav: /Header/Delivery_Port"/>
            <w:tag w:val="#Nav: Hawks_Std_Sales_Invoice/50079"/>
            <w:id w:val="1834408495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Delivery_Port[1]" w:storeItemID="{495D6F2B-6703-429A-AB19-1EB68E20445B}"/>
            <w:text/>
          </w:sdtPr>
          <w:sdtEndPr/>
          <w:sdtContent>
            <w:tc>
              <w:tcPr>
                <w:tcW w:w="3260" w:type="dxa"/>
              </w:tcPr>
              <w:p w:rsidRPr="002C330C" w:rsidR="00D102CD" w:rsidP="00BF5B6F" w:rsidRDefault="00D102CD" w14:paraId="35441446" w14:textId="4EF28DCF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Delivery_Port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Pr="002C330C" w:rsidR="00D102CD" w:rsidP="00BF5B6F" w:rsidRDefault="00D102CD" w14:paraId="0FCA89F7" w14:textId="7777777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Payment terms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alias w:val="#Nav: /Header/PaymentTermsDescription"/>
            <w:tag w:val="#Nav: Hawks_Std_Sales_Invoice/50079"/>
            <w:id w:val="-1040276729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PaymentTermsDescription[1]" w:storeItemID="{495D6F2B-6703-429A-AB19-1EB68E20445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2C330C" w:rsidR="00D102CD" w:rsidP="00BF5B6F" w:rsidRDefault="00D102CD" w14:paraId="681B759C" w14:textId="51B2755A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PaymentTermsDescription</w:t>
                </w:r>
                <w:proofErr w:type="spellEnd"/>
              </w:p>
            </w:tc>
          </w:sdtContent>
        </w:sdt>
      </w:tr>
      <w:tr w:rsidRPr="002C330C" w:rsidR="008253F2" w:rsidTr="008415BB" w14:paraId="1782D7CF" w14:textId="77777777">
        <w:trPr>
          <w:trHeight w:val="415"/>
        </w:trPr>
        <w:tc>
          <w:tcPr>
            <w:tcW w:w="1838" w:type="dxa"/>
          </w:tcPr>
          <w:p w:rsidRPr="002C330C" w:rsidR="008253F2" w:rsidP="00BF5B6F" w:rsidRDefault="008253F2" w14:paraId="0E1A6B22" w14:textId="6F7DD3D7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BDN No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id w:val="-902066055"/>
            <w:placeholder>
              <w:docPart w:val="DefaultPlaceholder_-1854013440"/>
            </w:placeholder>
            <w15:dataBinding w:prefixMappings="xmlns:ns0='urn:microsoft-dynamics-nav/reports/Hawks_Std_Sales_Invoice/50079/' " w:xpath="/ns0:NavWordReportXmlPart[1]/ns0:Header[1]/ns0:BDN_No_[1]" w:storeItemID="{495D6F2B-6703-429A-AB19-1EB68E20445B}"/>
          </w:sdtPr>
          <w:sdtContent>
            <w:bookmarkStart w:name="_GoBack" w:displacedByCustomXml="prev" w:id="0"/>
            <w:bookmarkEnd w:displacedByCustomXml="prev" w:id="0"/>
            <w:tc>
              <w:tcPr>
                <w:tcW w:w="3260" w:type="dxa"/>
              </w:tcPr>
              <w:p w:rsidR="008253F2" w:rsidP="00740B06" w:rsidRDefault="008253F2" w14:paraId="268CA728" w14:textId="016674AF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>BDN_No_</w:t>
                </w:r>
              </w:p>
            </w:tc>
          </w:sdtContent>
        </w:sdt>
        <w:tc>
          <w:tcPr>
            <w:tcW w:w="2549" w:type="dxa"/>
          </w:tcPr>
          <w:p w:rsidRPr="002C330C" w:rsidR="008253F2" w:rsidP="00BF5B6F" w:rsidRDefault="008253F2" w14:paraId="7CF57F05" w14:textId="29E99ED9">
            <w:pPr>
              <w:pStyle w:val="Heading1"/>
              <w:outlineLvl w:val="0"/>
              <w:rPr>
                <w:rFonts w:ascii="Arial" w:hAnsi="Arial" w:eastAsia="Arial"/>
                <w:color w:val="000000"/>
                <w:sz w:val="20"/>
              </w:rPr>
            </w:pPr>
            <w:r w:rsidRPr="002C330C">
              <w:rPr>
                <w:rFonts w:ascii="Arial" w:hAnsi="Arial" w:eastAsia="Arial"/>
                <w:color w:val="000000"/>
                <w:sz w:val="20"/>
              </w:rPr>
              <w:t>Payment due date</w:t>
            </w:r>
          </w:p>
        </w:tc>
        <w:sdt>
          <w:sdtPr>
            <w:rPr>
              <w:rFonts w:ascii="Arial" w:hAnsi="Arial" w:eastAsia="Arial"/>
              <w:color w:val="000000"/>
              <w:sz w:val="20"/>
            </w:rPr>
            <w:id w:val="-351954269"/>
            <w:placeholder>
              <w:docPart w:val="9AFD74244FB54345BE4660F49FD3D32E"/>
            </w:placeholder>
            <w15:dataBinding w:prefixMappings="xmlns:ns0='urn:microsoft-dynamics-nav/reports/Hawks_Std_Sales_Invoice/50079/' " w:xpath="/ns0:NavWordReportXmlPart[1]/ns0:Header[1]/ns0:DueDate[1]" w:storeItemID="{495D6F2B-6703-429A-AB19-1EB68E20445B}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8253F2" w:rsidP="00BF5B6F" w:rsidRDefault="008253F2" w14:paraId="7116ECAF" w14:textId="355E50F6">
                <w:pPr>
                  <w:pStyle w:val="Heading1"/>
                  <w:outlineLvl w:val="0"/>
                  <w:rPr>
                    <w:rFonts w:ascii="Arial" w:hAnsi="Arial" w:eastAsia="Arial"/>
                    <w:color w:val="000000"/>
                    <w:sz w:val="20"/>
                  </w:rPr>
                </w:pPr>
                <w:proofErr w:type="spellStart"/>
                <w:r>
                  <w:rPr>
                    <w:rFonts w:ascii="Arial" w:hAnsi="Arial" w:eastAsia="Arial"/>
                    <w:color w:val="000000"/>
                    <w:sz w:val="20"/>
                  </w:rPr>
                  <w:t>DueDate</w:t>
                </w:r>
                <w:proofErr w:type="spellEnd"/>
              </w:p>
            </w:tc>
          </w:sdtContent>
        </w:sdt>
      </w:tr>
    </w:tbl>
    <w:p w:rsidR="00D54DEE" w:rsidP="00D102CD" w:rsidRDefault="00D54DEE" w14:paraId="67D0888E" w14:textId="27AF457C"/>
    <w:tbl>
      <w:tblPr>
        <w:tblW w:w="10217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695"/>
        <w:gridCol w:w="1841"/>
        <w:gridCol w:w="998"/>
        <w:gridCol w:w="1281"/>
        <w:gridCol w:w="1275"/>
        <w:gridCol w:w="562"/>
        <w:gridCol w:w="1565"/>
      </w:tblGrid>
      <w:tr w:rsidRPr="001B68B9" w:rsidR="00F47A96" w:rsidTr="00577668" w14:paraId="1CE1B975" w14:textId="77777777">
        <w:trPr>
          <w:trHeight w:val="546"/>
          <w:jc w:val="right"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bidi="te-IN"/>
            </w:rPr>
            <w:alias w:val="#Nav: /Header/Line/Description_Line_Lbl"/>
            <w:tag w:val="#Nav: Hawks_Std_Sales_Invoice/50079"/>
            <w:id w:val="1545399846"/>
            <w:placeholder>
              <w:docPart w:val="B84FA4F2595349BEAC03390469ECD310"/>
            </w:placeholder>
            <w:dataBinding w:prefixMappings="xmlns:ns0='urn:microsoft-dynamics-nav/reports/Hawks_Std_Sales_Invoice/50079/'" w:xpath="/ns0:NavWordReportXmlPart[1]/ns0:Header[1]/ns0:Line[1]/ns0:Description_Line_Lbl[1]" w:storeItemID="{495D6F2B-6703-429A-AB19-1EB68E20445B}"/>
            <w:text/>
          </w:sdtPr>
          <w:sdtEndPr/>
          <w:sdtContent>
            <w:tc>
              <w:tcPr>
                <w:tcW w:w="2695" w:type="dxa"/>
                <w:vAlign w:val="bottom"/>
              </w:tcPr>
              <w:p w:rsidRPr="001B68B9" w:rsidR="00F47A96" w:rsidP="001B68B9" w:rsidRDefault="00F47A96" w14:paraId="7B3A9656" w14:textId="77777777">
                <w:pPr>
                  <w:spacing w:after="0"/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</w:pPr>
                <w:proofErr w:type="spellStart"/>
                <w:r w:rsidRPr="001B68B9"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bidi="te-IN"/>
            </w:rPr>
            <w:alias w:val="#Nav: /Header/Line/ShipmentDate_Line_Lbl"/>
            <w:tag w:val="#Nav: Hawks_Std_Sales_Invoice/50079"/>
            <w:id w:val="-833229876"/>
            <w:placeholder>
              <w:docPart w:val="B84FA4F2595349BEAC03390469ECD310"/>
            </w:placeholder>
            <w:dataBinding w:prefixMappings="xmlns:ns0='urn:microsoft-dynamics-nav/reports/Hawks_Std_Sales_Invoice/50079/'" w:xpath="/ns0:NavWordReportXmlPart[1]/ns0:Header[1]/ns0:Line[1]/ns0:ShipmentDate_Line_Lbl[1]" w:storeItemID="{495D6F2B-6703-429A-AB19-1EB68E20445B}"/>
            <w:text/>
          </w:sdtPr>
          <w:sdtEndPr/>
          <w:sdtContent>
            <w:tc>
              <w:tcPr>
                <w:tcW w:w="1841" w:type="dxa"/>
                <w:vAlign w:val="bottom"/>
              </w:tcPr>
              <w:p w:rsidRPr="001B68B9" w:rsidR="00F47A96" w:rsidP="001B68B9" w:rsidRDefault="00F47A96" w14:paraId="11A668DE" w14:textId="77777777">
                <w:pPr>
                  <w:spacing w:after="0"/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</w:pPr>
                <w:proofErr w:type="spellStart"/>
                <w:r w:rsidRPr="001B68B9"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  <w:t>ShipmentDate_Line_Lbl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bidi="te-IN"/>
            </w:rPr>
            <w:alias w:val="#Nav: /Header/Line/Quantity_Line_Lbl"/>
            <w:tag w:val="#Nav: Hawks_Std_Sales_Invoice/50079"/>
            <w:id w:val="616415257"/>
            <w:placeholder>
              <w:docPart w:val="B84FA4F2595349BEAC03390469ECD310"/>
            </w:placeholder>
            <w:dataBinding w:prefixMappings="xmlns:ns0='urn:microsoft-dynamics-nav/reports/Hawks_Std_Sales_Invoice/50079/'" w:xpath="/ns0:NavWordReportXmlPart[1]/ns0:Header[1]/ns0:Line[1]/ns0:Quantity_Line_Lbl[1]" w:storeItemID="{495D6F2B-6703-429A-AB19-1EB68E20445B}"/>
            <w:text/>
          </w:sdtPr>
          <w:sdtEndPr/>
          <w:sdtContent>
            <w:tc>
              <w:tcPr>
                <w:tcW w:w="998" w:type="dxa"/>
                <w:vAlign w:val="bottom"/>
              </w:tcPr>
              <w:p w:rsidRPr="001B68B9" w:rsidR="00F47A96" w:rsidP="001B68B9" w:rsidRDefault="00F47A96" w14:paraId="3811B76F" w14:textId="77777777">
                <w:pPr>
                  <w:spacing w:after="0"/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</w:pPr>
                <w:proofErr w:type="spellStart"/>
                <w:r w:rsidRPr="001B68B9"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  <w:t>Quantity_Line_Lbl</w:t>
                </w:r>
                <w:proofErr w:type="spellEnd"/>
              </w:p>
            </w:tc>
          </w:sdtContent>
        </w:sdt>
        <w:tc>
          <w:tcPr>
            <w:tcW w:w="1281" w:type="dxa"/>
            <w:vAlign w:val="bottom"/>
          </w:tcPr>
          <w:p w:rsidRPr="001B68B9" w:rsidR="00F47A96" w:rsidP="001B68B9" w:rsidRDefault="00F47A96" w14:paraId="1AB6EC4D" w14:textId="7BEED073">
            <w:pPr>
              <w:spacing w:after="0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1B68B9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bidi="te-IN"/>
              </w:rPr>
              <w:t>UOM</w:t>
            </w:r>
          </w:p>
        </w:tc>
        <w:sdt>
          <w:sdtPr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bidi="te-IN"/>
            </w:rPr>
            <w:alias w:val="#Nav: /Header/Line/UnitPrice_Lbl"/>
            <w:tag w:val="#Nav: Hawks_Std_Sales_Invoice/50079"/>
            <w:id w:val="-1521079236"/>
            <w:placeholder>
              <w:docPart w:val="B84FA4F2595349BEAC03390469ECD310"/>
            </w:placeholder>
            <w:dataBinding w:prefixMappings="xmlns:ns0='urn:microsoft-dynamics-nav/reports/Hawks_Std_Sales_Invoice/50079/'" w:xpath="/ns0:NavWordReportXmlPart[1]/ns0:Header[1]/ns0:Line[1]/ns0:UnitPrice_Lbl[1]" w:storeItemID="{495D6F2B-6703-429A-AB19-1EB68E20445B}"/>
            <w:text/>
          </w:sdtPr>
          <w:sdtEndPr/>
          <w:sdtContent>
            <w:tc>
              <w:tcPr>
                <w:tcW w:w="1275" w:type="dxa"/>
                <w:vAlign w:val="bottom"/>
              </w:tcPr>
              <w:p w:rsidRPr="001B68B9" w:rsidR="00F47A96" w:rsidP="001B68B9" w:rsidRDefault="00F47A96" w14:paraId="76940AAE" w14:textId="77777777">
                <w:pPr>
                  <w:spacing w:after="0"/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</w:pPr>
                <w:proofErr w:type="spellStart"/>
                <w:r w:rsidRPr="001B68B9"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bidi="te-IN"/>
            </w:rPr>
            <w:alias w:val="#Nav: /Header/Line/VATPct_Line_Lbl"/>
            <w:tag w:val="#Nav: Hawks_Std_Sales_Invoice/50079"/>
            <w:id w:val="1291246806"/>
            <w:placeholder>
              <w:docPart w:val="B84FA4F2595349BEAC03390469ECD310"/>
            </w:placeholder>
            <w:dataBinding w:prefixMappings="xmlns:ns0='urn:microsoft-dynamics-nav/reports/Hawks_Std_Sales_Invoice/50079/'" w:xpath="/ns0:NavWordReportXmlPart[1]/ns0:Header[1]/ns0:Line[1]/ns0:VATPct_Line_Lbl[1]" w:storeItemID="{495D6F2B-6703-429A-AB19-1EB68E20445B}"/>
            <w:text/>
          </w:sdtPr>
          <w:sdtEndPr/>
          <w:sdtContent>
            <w:tc>
              <w:tcPr>
                <w:tcW w:w="562" w:type="dxa"/>
                <w:vAlign w:val="bottom"/>
              </w:tcPr>
              <w:p w:rsidRPr="001B68B9" w:rsidR="00F47A96" w:rsidP="001B68B9" w:rsidRDefault="00F47A96" w14:paraId="1E3D7206" w14:textId="77777777">
                <w:pPr>
                  <w:spacing w:after="0"/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</w:pPr>
                <w:proofErr w:type="spellStart"/>
                <w:r w:rsidRPr="001B68B9"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bidi="te-IN"/>
            </w:rPr>
            <w:alias w:val="#Nav: /Header/Line/LineAmount_Line_Lbl"/>
            <w:tag w:val="#Nav: Hawks_Std_Sales_Invoice/50079"/>
            <w:id w:val="1532234539"/>
            <w:placeholder>
              <w:docPart w:val="B84FA4F2595349BEAC03390469ECD310"/>
            </w:placeholder>
            <w:dataBinding w:prefixMappings="xmlns:ns0='urn:microsoft-dynamics-nav/reports/Hawks_Std_Sales_Invoice/50079/'" w:xpath="/ns0:NavWordReportXmlPart[1]/ns0:Header[1]/ns0:Line[1]/ns0:LineAmount_Line_Lbl[1]" w:storeItemID="{495D6F2B-6703-429A-AB19-1EB68E20445B}"/>
            <w:text/>
          </w:sdtPr>
          <w:sdtEndPr/>
          <w:sdtContent>
            <w:tc>
              <w:tcPr>
                <w:tcW w:w="1565" w:type="dxa"/>
                <w:tcMar>
                  <w:right w:w="0" w:type="dxa"/>
                </w:tcMar>
                <w:vAlign w:val="bottom"/>
              </w:tcPr>
              <w:p w:rsidRPr="001B68B9" w:rsidR="00F47A96" w:rsidP="001B68B9" w:rsidRDefault="00F47A96" w14:paraId="364C017C" w14:textId="77777777">
                <w:pPr>
                  <w:spacing w:after="0"/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</w:pPr>
                <w:proofErr w:type="spellStart"/>
                <w:r w:rsidRPr="001B68B9">
                  <w:rPr>
                    <w:rFonts w:ascii="Arial" w:hAnsi="Arial" w:eastAsia="Times New Roman" w:cs="Arial"/>
                    <w:b/>
                    <w:bCs/>
                    <w:color w:val="000000"/>
                    <w:sz w:val="20"/>
                    <w:szCs w:val="20"/>
                    <w:lang w:bidi="te-IN"/>
                  </w:rPr>
                  <w:t>LineAmount_Line_Lbl</w:t>
                </w:r>
                <w:proofErr w:type="spellEnd"/>
              </w:p>
            </w:tc>
          </w:sdtContent>
        </w:sdt>
      </w:tr>
      <w:tr w:rsidRPr="001B68B9" w:rsidR="00F47A96" w:rsidTr="00577668" w14:paraId="0EC5B037" w14:textId="77777777">
        <w:trPr>
          <w:trHeight w:val="182"/>
          <w:jc w:val="right"/>
        </w:trPr>
        <w:tc>
          <w:tcPr>
            <w:tcW w:w="2695" w:type="dxa"/>
          </w:tcPr>
          <w:p w:rsidRPr="001B68B9" w:rsidR="00F47A96" w:rsidP="00772EA7" w:rsidRDefault="00F47A96" w14:paraId="4C577800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841" w:type="dxa"/>
          </w:tcPr>
          <w:p w:rsidRPr="001B68B9" w:rsidR="00F47A96" w:rsidP="00772EA7" w:rsidRDefault="00F47A96" w14:paraId="52A37D27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998" w:type="dxa"/>
          </w:tcPr>
          <w:p w:rsidRPr="001B68B9" w:rsidR="00F47A96" w:rsidP="00772EA7" w:rsidRDefault="00F47A96" w14:paraId="6505233F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281" w:type="dxa"/>
          </w:tcPr>
          <w:p w:rsidRPr="001B68B9" w:rsidR="00F47A96" w:rsidP="00772EA7" w:rsidRDefault="00F47A96" w14:paraId="11261F2D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275" w:type="dxa"/>
          </w:tcPr>
          <w:p w:rsidRPr="001B68B9" w:rsidR="00F47A96" w:rsidP="00772EA7" w:rsidRDefault="00F47A96" w14:paraId="7E86BB6A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562" w:type="dxa"/>
          </w:tcPr>
          <w:p w:rsidRPr="001B68B9" w:rsidR="00F47A96" w:rsidP="00772EA7" w:rsidRDefault="00F47A96" w14:paraId="11B9B413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565" w:type="dxa"/>
            <w:tcMar>
              <w:right w:w="0" w:type="dxa"/>
            </w:tcMar>
          </w:tcPr>
          <w:p w:rsidRPr="001B68B9" w:rsidR="00F47A96" w:rsidP="00772EA7" w:rsidRDefault="00F47A96" w14:paraId="1C3DED4F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20"/>
            <w:szCs w:val="20"/>
            <w:lang w:bidi="te-IN"/>
          </w:rPr>
          <w:alias w:val="#Nav: /Header/Line"/>
          <w:tag w:val="#Nav: Hawks_Std_Sales_Invoice/50079"/>
          <w:id w:val="1327254768"/>
          <w15:dataBinding w:prefixMappings="xmlns:ns0='urn:microsoft-dynamics-nav/reports/Hawks_Std_Sales_Invoice/50079/'" w:xpath="/ns0:NavWordReportXmlPart[1]/ns0:Header[1]/ns0:Line" w:storeItemID="{495D6F2B-6703-429A-AB19-1EB68E20445B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  <w:id w:val="872800820"/>
              <w:placeholder>
                <w:docPart w:val="D26FCAC583A6442F81147223D07F772F"/>
              </w:placeholder>
              <w15:repeatingSectionItem/>
            </w:sdtPr>
            <w:sdtEndPr/>
            <w:sdtContent>
              <w:tr w:rsidRPr="001B68B9" w:rsidR="00F47A96" w:rsidTr="00577668" w14:paraId="2E5EEEAC" w14:textId="77777777">
                <w:trPr>
                  <w:trHeight w:val="227"/>
                  <w:jc w:val="right"/>
                </w:trPr>
                <w:tc>
                  <w:tcPr>
                    <w:tcW w:w="2695" w:type="dxa"/>
                  </w:tcPr>
                  <w:p w:rsidRPr="001B68B9" w:rsidR="00F47A96" w:rsidP="001B68B9" w:rsidRDefault="00E1287D" w14:paraId="6BE8DD2E" w14:textId="48EBA13B">
                    <w:pPr>
                      <w:spacing w:after="0"/>
                      <w:rPr>
                        <w:rFonts w:ascii="Arial" w:hAnsi="Arial" w:eastAsia="Times New Roman" w:cs="Arial"/>
                        <w:color w:val="000000"/>
                        <w:sz w:val="20"/>
                        <w:szCs w:val="20"/>
                        <w:lang w:bidi="te-IN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20"/>
                          <w:szCs w:val="20"/>
                          <w:lang w:bidi="te-IN"/>
                        </w:rPr>
                        <w:alias w:val="#Nav: /Header/Line/Description_Line"/>
                        <w:tag w:val="#Nav: Hawks_Std_Sales_Invoice/50079"/>
                        <w:id w:val="-1420935410"/>
                        <w:placeholder>
                          <w:docPart w:val="E84480B7978B483196CED0BA06605964"/>
                        </w:placeholder>
                        <w:dataBinding w:prefixMappings="xmlns:ns0='urn:microsoft-dynamics-nav/reports/Hawks_Std_Sales_Invoice/50079/'" w:xpath="/ns0:NavWordReportXmlPart[1]/ns0:Header[1]/ns0:Line[1]/ns0:Description_Line[1]" w:storeItemID="{495D6F2B-6703-429A-AB19-1EB68E20445B}"/>
                        <w:text/>
                      </w:sdtPr>
                      <w:sdtEndPr/>
                      <w:sdtContent>
                        <w:proofErr w:type="spellStart"/>
                        <w:r w:rsidRPr="001B68B9" w:rsidR="00F47A96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Description_Line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Line/ShipmentDate_Line"/>
                    <w:tag w:val="#Nav: Hawks_Std_Sales_Invoice/50079"/>
                    <w:id w:val="223189048"/>
                    <w:placeholder>
                      <w:docPart w:val="B84FA4F2595349BEAC03390469ECD310"/>
                    </w:placeholder>
                    <w:dataBinding w:prefixMappings="xmlns:ns0='urn:microsoft-dynamics-nav/reports/Hawks_Std_Sales_Invoice/50079/'" w:xpath="/ns0:NavWordReportXmlPart[1]/ns0:Header[1]/ns0:Line[1]/ns0:ShipmentDate_Lin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1841" w:type="dxa"/>
                      </w:tcPr>
                      <w:p w:rsidRPr="001B68B9" w:rsidR="00F47A96" w:rsidP="004F2EC6" w:rsidRDefault="00F47A96" w14:paraId="5F7A16C2" w14:textId="77777777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Line/Quantity_Line"/>
                    <w:tag w:val="#Nav: Hawks_Std_Sales_Invoice/50079"/>
                    <w:id w:val="382909601"/>
                    <w:placeholder>
                      <w:docPart w:val="038B2639CEF44FF7A4B166E683A38367"/>
                    </w:placeholder>
                    <w:dataBinding w:prefixMappings="xmlns:ns0='urn:microsoft-dynamics-nav/reports/Hawks_Std_Sales_Invoice/50079/'" w:xpath="/ns0:NavWordReportXmlPart[1]/ns0:Header[1]/ns0:Line[1]/ns0:Quantity_Lin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998" w:type="dxa"/>
                      </w:tcPr>
                      <w:p w:rsidRPr="001B68B9" w:rsidR="00F47A96" w:rsidP="004F2EC6" w:rsidRDefault="00F47A96" w14:paraId="69C803CA" w14:textId="77777777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Line/UnitOfMeasure"/>
                    <w:tag w:val="#Nav: Hawks_Std_Sales_Invoice/50079"/>
                    <w:id w:val="436108881"/>
                    <w:placeholder>
                      <w:docPart w:val="2419230358B2407194AB8F4577B2E66D"/>
                    </w:placeholder>
                    <w:dataBinding w:prefixMappings="xmlns:ns0='urn:microsoft-dynamics-nav/reports/Hawks_Std_Sales_Invoice/50079/'" w:xpath="/ns0:NavWordReportXmlPart[1]/ns0:Header[1]/ns0:Line[1]/ns0:UnitOfMeasur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1281" w:type="dxa"/>
                      </w:tcPr>
                      <w:p w:rsidRPr="001B68B9" w:rsidR="00F47A96" w:rsidP="004F2EC6" w:rsidRDefault="00F47A96" w14:paraId="39464B21" w14:textId="77777777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Line/UnitPrice"/>
                    <w:tag w:val="#Nav: Hawks_Std_Sales_Invoice/50079"/>
                    <w:id w:val="773364929"/>
                    <w:placeholder>
                      <w:docPart w:val="A4CB6A636BCD4A4D80B4B7FEE015D39E"/>
                    </w:placeholder>
                    <w:dataBinding w:prefixMappings="xmlns:ns0='urn:microsoft-dynamics-nav/reports/Hawks_Std_Sales_Invoice/50079/'" w:xpath="/ns0:NavWordReportXmlPart[1]/ns0:Header[1]/ns0:Line[1]/ns0:UnitPric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1B68B9" w:rsidR="00F47A96" w:rsidP="004F2EC6" w:rsidRDefault="00F47A96" w14:paraId="58BCF64C" w14:textId="77777777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Line/VATPct_Line"/>
                    <w:tag w:val="#Nav: Hawks_Std_Sales_Invoice/50079"/>
                    <w:id w:val="1684940473"/>
                    <w:placeholder>
                      <w:docPart w:val="48C6722D865F46ED95243D44A8E88F61"/>
                    </w:placeholder>
                    <w:dataBinding w:prefixMappings="xmlns:ns0='urn:microsoft-dynamics-nav/reports/Hawks_Std_Sales_Invoice/50079/'" w:xpath="/ns0:NavWordReportXmlPart[1]/ns0:Header[1]/ns0:Line[1]/ns0:VATPct_Lin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562" w:type="dxa"/>
                      </w:tcPr>
                      <w:p w:rsidRPr="001B68B9" w:rsidR="00F47A96" w:rsidP="004F2EC6" w:rsidRDefault="00F47A96" w14:paraId="440F3B49" w14:textId="77777777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Line/LineAmount_Line"/>
                    <w:tag w:val="#Nav: Hawks_Std_Sales_Invoice/50079"/>
                    <w:id w:val="-1829895906"/>
                    <w:placeholder>
                      <w:docPart w:val="733D1F0DB9724E9E9FFA58C8364E9102"/>
                    </w:placeholder>
                    <w:dataBinding w:prefixMappings="xmlns:ns0='urn:microsoft-dynamics-nav/reports/Hawks_Std_Sales_Invoice/50079/'" w:xpath="/ns0:NavWordReportXmlPart[1]/ns0:Header[1]/ns0:Line[1]/ns0:LineAmount_Lin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1565" w:type="dxa"/>
                        <w:tcMar>
                          <w:right w:w="0" w:type="dxa"/>
                        </w:tcMar>
                      </w:tcPr>
                      <w:p w:rsidRPr="001B68B9" w:rsidR="00F47A96" w:rsidP="004F2EC6" w:rsidRDefault="00F47A96" w14:paraId="17623A30" w14:textId="12953D1D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Arial" w:hAnsi="Arial" w:eastAsia="Times New Roman" w:cs="Arial"/>
            <w:color w:val="000000"/>
            <w:sz w:val="20"/>
            <w:szCs w:val="20"/>
            <w:lang w:bidi="te-IN"/>
          </w:rPr>
          <w:alias w:val="#Nav: /Header/ReportTotalsLine"/>
          <w:tag w:val="#Nav: Hawks_Std_Sales_Invoice/50079"/>
          <w:id w:val="1981810996"/>
          <w15:dataBinding w:prefixMappings="xmlns:ns0='urn:microsoft-dynamics-nav/reports/Hawks_Std_Sales_Invoice/50079/'" w:xpath="/ns0:NavWordReportXmlPart[1]/ns0:Header[1]/ns0:ReportTotalsLine" w:storeItemID="{495D6F2B-6703-429A-AB19-1EB68E20445B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  <w:id w:val="768507247"/>
              <w:placeholder>
                <w:docPart w:val="A4B63202038A4709B20E290C71F97E9B"/>
              </w:placeholder>
              <w15:repeatingSectionItem/>
            </w:sdtPr>
            <w:sdtEndPr/>
            <w:sdtContent>
              <w:tr w:rsidRPr="001B68B9" w:rsidR="00F47A96" w:rsidTr="00577668" w14:paraId="2BFBA2EB" w14:textId="77777777">
                <w:trPr>
                  <w:trHeight w:val="227"/>
                  <w:jc w:val="right"/>
                </w:trPr>
                <w:tc>
                  <w:tcPr>
                    <w:tcW w:w="2695" w:type="dxa"/>
                  </w:tcPr>
                  <w:p w:rsidRPr="001B68B9" w:rsidR="00F47A96" w:rsidP="001B68B9" w:rsidRDefault="00F47A96" w14:paraId="61D0EAC0" w14:textId="29F8F1BA">
                    <w:pPr>
                      <w:spacing w:after="0"/>
                      <w:rPr>
                        <w:rFonts w:ascii="Arial" w:hAnsi="Arial" w:eastAsia="Times New Roman" w:cs="Arial"/>
                        <w:color w:val="000000"/>
                        <w:sz w:val="20"/>
                        <w:szCs w:val="20"/>
                        <w:lang w:bidi="te-IN"/>
                      </w:rPr>
                    </w:pPr>
                  </w:p>
                </w:tc>
                <w:tc>
                  <w:tcPr>
                    <w:tcW w:w="1841" w:type="dxa"/>
                  </w:tcPr>
                  <w:p w:rsidRPr="001B68B9" w:rsidR="00F47A96" w:rsidP="001B68B9" w:rsidRDefault="00F47A96" w14:paraId="4812FF1A" w14:textId="77777777">
                    <w:pPr>
                      <w:spacing w:after="0"/>
                      <w:rPr>
                        <w:rFonts w:ascii="Arial" w:hAnsi="Arial" w:eastAsia="Times New Roman" w:cs="Arial"/>
                        <w:color w:val="000000"/>
                        <w:sz w:val="20"/>
                        <w:szCs w:val="20"/>
                        <w:lang w:bidi="te-IN"/>
                      </w:rPr>
                    </w:pPr>
                  </w:p>
                </w:tc>
                <w:tc>
                  <w:tcPr>
                    <w:tcW w:w="998" w:type="dxa"/>
                  </w:tcPr>
                  <w:p w:rsidRPr="001B68B9" w:rsidR="00F47A96" w:rsidP="001B68B9" w:rsidRDefault="00F47A96" w14:paraId="1BD16F8D" w14:textId="77777777">
                    <w:pPr>
                      <w:spacing w:after="0"/>
                      <w:rPr>
                        <w:rFonts w:ascii="Arial" w:hAnsi="Arial" w:eastAsia="Times New Roman" w:cs="Arial"/>
                        <w:color w:val="000000"/>
                        <w:sz w:val="20"/>
                        <w:szCs w:val="20"/>
                        <w:lang w:bidi="te-IN"/>
                      </w:rPr>
                    </w:pPr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ReportTotalsLine/Description_ReportTotalsLine"/>
                    <w:tag w:val="#Nav: Hawks_Std_Sales_Invoice/50079"/>
                    <w:id w:val="1468313313"/>
                    <w:placeholder>
                      <w:docPart w:val="3A4B34E95F444BF68F95811EC8038F4F"/>
                    </w:placeholder>
                    <w:dataBinding w:prefixMappings="xmlns:ns0='urn:microsoft-dynamics-nav/reports/Hawks_Std_Sales_Invoice/50079/'" w:xpath="/ns0:NavWordReportXmlPart[1]/ns0:Header[1]/ns0:ReportTotalsLine[1]/ns0:Description_ReportTotalsLin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2556" w:type="dxa"/>
                        <w:gridSpan w:val="2"/>
                      </w:tcPr>
                      <w:p w:rsidRPr="001B68B9" w:rsidR="00F47A96" w:rsidP="004F2EC6" w:rsidRDefault="00F47A96" w14:paraId="4CB1254D" w14:textId="77777777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alias w:val="#Nav: /Header/ReportTotalsLine/Amount_ReportTotalsLine"/>
                    <w:tag w:val="#Nav: Hawks_Std_Sales_Invoice/50079"/>
                    <w:id w:val="1520812946"/>
                    <w:placeholder>
                      <w:docPart w:val="3A4B34E95F444BF68F95811EC8038F4F"/>
                    </w:placeholder>
                    <w:dataBinding w:prefixMappings="xmlns:ns0='urn:microsoft-dynamics-nav/reports/Hawks_Std_Sales_Invoice/50079/'" w:xpath="/ns0:NavWordReportXmlPart[1]/ns0:Header[1]/ns0:ReportTotalsLine[1]/ns0:Amount_ReportTotalsLine[1]" w:storeItemID="{495D6F2B-6703-429A-AB19-1EB68E20445B}"/>
                    <w:text/>
                  </w:sdtPr>
                  <w:sdtEndPr/>
                  <w:sdtContent>
                    <w:tc>
                      <w:tcPr>
                        <w:tcW w:w="2127" w:type="dxa"/>
                        <w:gridSpan w:val="2"/>
                        <w:tcMar>
                          <w:right w:w="0" w:type="dxa"/>
                        </w:tcMar>
                      </w:tcPr>
                      <w:p w:rsidRPr="001B68B9" w:rsidR="00F47A96" w:rsidP="004F2EC6" w:rsidRDefault="00F47A96" w14:paraId="42F0D3D6" w14:textId="4E5E2990">
                        <w:pPr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</w:pPr>
                        <w:proofErr w:type="spellStart"/>
                        <w:r w:rsidRPr="001B68B9">
                          <w:rPr>
                            <w:rFonts w:ascii="Arial" w:hAnsi="Arial" w:eastAsia="Times New Roman" w:cs="Arial"/>
                            <w:color w:val="000000"/>
                            <w:sz w:val="20"/>
                            <w:szCs w:val="20"/>
                            <w:lang w:bidi="te-IN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F47A96" w:rsidTr="00577668" w14:paraId="45C60C20" w14:textId="77777777">
        <w:trPr>
          <w:trHeight w:val="227"/>
          <w:jc w:val="right"/>
        </w:trPr>
        <w:tc>
          <w:tcPr>
            <w:tcW w:w="2695" w:type="dxa"/>
          </w:tcPr>
          <w:p w:rsidRPr="00FD3C3E" w:rsidR="00F47A96" w:rsidP="00D54DEE" w:rsidRDefault="00F47A96" w14:paraId="71D82894" w14:textId="77777777">
            <w:pPr>
              <w:pStyle w:val="NoSpacing"/>
            </w:pPr>
          </w:p>
        </w:tc>
        <w:tc>
          <w:tcPr>
            <w:tcW w:w="1841" w:type="dxa"/>
          </w:tcPr>
          <w:p w:rsidRPr="00FD3C3E" w:rsidR="00F47A96" w:rsidP="00D54DEE" w:rsidRDefault="00F47A96" w14:paraId="7E1511CA" w14:textId="77777777">
            <w:pPr>
              <w:pStyle w:val="NoSpacing"/>
            </w:pPr>
          </w:p>
        </w:tc>
        <w:tc>
          <w:tcPr>
            <w:tcW w:w="998" w:type="dxa"/>
          </w:tcPr>
          <w:p w:rsidRPr="00FD3C3E" w:rsidR="00F47A96" w:rsidP="00D54DEE" w:rsidRDefault="00F47A96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Hawks_Std_Sales_Invoice/50079"/>
            <w:id w:val="721562155"/>
            <w:placeholder>
              <w:docPart w:val="3482F8D4A41243C3818B420D714EBC03"/>
            </w:placeholder>
            <w:dataBinding w:prefixMappings="xmlns:ns0='urn:microsoft-dynamics-nav/reports/Hawks_Std_Sales_Invoice/50079/'" w:xpath="/ns0:NavWordReportXmlPart[1]/ns0:Header[1]/ns0:Totals[1]/ns0:TotalAmountExclInclVATText[1]" w:storeItemID="{495D6F2B-6703-429A-AB19-1EB68E20445B}"/>
            <w:text/>
          </w:sdtPr>
          <w:sdtEndPr/>
          <w:sdtContent>
            <w:tc>
              <w:tcPr>
                <w:tcW w:w="2556" w:type="dxa"/>
                <w:gridSpan w:val="2"/>
              </w:tcPr>
              <w:p w:rsidRPr="00FD3C3E" w:rsidR="00F47A96" w:rsidP="00DF7E1B" w:rsidRDefault="00F47A96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Hawks_Std_Sales_Invoice/50079"/>
            <w:id w:val="74169730"/>
            <w:placeholder>
              <w:docPart w:val="3482F8D4A41243C3818B420D714EBC03"/>
            </w:placeholder>
            <w:dataBinding w:prefixMappings="xmlns:ns0='urn:microsoft-dynamics-nav/reports/Hawks_Std_Sales_Invoice/50079/'" w:xpath="/ns0:NavWordReportXmlPart[1]/ns0:Header[1]/ns0:Totals[1]/ns0:TotalAmountExclInclVAT[1]" w:storeItemID="{495D6F2B-6703-429A-AB19-1EB68E20445B}"/>
            <w:text/>
          </w:sdtPr>
          <w:sdtEndPr/>
          <w:sdtContent>
            <w:tc>
              <w:tcPr>
                <w:tcW w:w="2127" w:type="dxa"/>
                <w:gridSpan w:val="2"/>
                <w:tcMar>
                  <w:right w:w="0" w:type="dxa"/>
                </w:tcMar>
              </w:tcPr>
              <w:p w:rsidRPr="00FD3C3E" w:rsidR="00F47A96" w:rsidP="00D54DEE" w:rsidRDefault="00F47A96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  <w:tr w:rsidRPr="00FD3C3E" w:rsidR="00F47A96" w:rsidTr="00577668" w14:paraId="292B5B13" w14:textId="77777777">
        <w:trPr>
          <w:trHeight w:val="227"/>
          <w:jc w:val="right"/>
        </w:trPr>
        <w:tc>
          <w:tcPr>
            <w:tcW w:w="2695" w:type="dxa"/>
          </w:tcPr>
          <w:p w:rsidRPr="00FD3C3E" w:rsidR="00F47A96" w:rsidP="00EC2B37" w:rsidRDefault="00F47A96" w14:paraId="5BE4727B" w14:textId="77777777">
            <w:pPr>
              <w:pStyle w:val="NoSpacing"/>
              <w:jc w:val="right"/>
            </w:pPr>
          </w:p>
        </w:tc>
        <w:tc>
          <w:tcPr>
            <w:tcW w:w="1841" w:type="dxa"/>
          </w:tcPr>
          <w:p w:rsidRPr="00FD3C3E" w:rsidR="00F47A96" w:rsidP="00EC2B37" w:rsidRDefault="00F47A96" w14:paraId="6608C70D" w14:textId="77777777">
            <w:pPr>
              <w:pStyle w:val="NoSpacing"/>
              <w:jc w:val="right"/>
            </w:pPr>
          </w:p>
        </w:tc>
        <w:tc>
          <w:tcPr>
            <w:tcW w:w="998" w:type="dxa"/>
          </w:tcPr>
          <w:p w:rsidRPr="00FD3C3E" w:rsidR="00F47A96" w:rsidP="00EC2B37" w:rsidRDefault="00F47A96" w14:paraId="79C92CEA" w14:textId="77777777">
            <w:pPr>
              <w:pStyle w:val="NoSpacing"/>
              <w:jc w:val="right"/>
            </w:pPr>
          </w:p>
        </w:tc>
        <w:sdt>
          <w:sdtPr>
            <w:rPr>
              <w:b/>
            </w:rPr>
            <w:alias w:val="#Nav: /Header/Totals/TotalAmountACYLbl"/>
            <w:tag w:val="#Nav: Hawks_Std_Sales_Invoice/50079"/>
            <w:id w:val="-1638566992"/>
            <w:placeholder>
              <w:docPart w:val="32E90F2FE2DA491D8039B8398C36AED5"/>
            </w:placeholder>
            <w:dataBinding w:prefixMappings="xmlns:ns0='urn:microsoft-dynamics-nav/reports/Hawks_Std_Sales_Invoice/50079/'" w:xpath="/ns0:NavWordReportXmlPart[1]/ns0:Header[1]/ns0:Totals[1]/ns0:TotalAmountACYLbl[1]" w:storeItemID="{495D6F2B-6703-429A-AB19-1EB68E20445B}"/>
            <w:text/>
          </w:sdtPr>
          <w:sdtEndPr/>
          <w:sdtContent>
            <w:tc>
              <w:tcPr>
                <w:tcW w:w="2556" w:type="dxa"/>
                <w:gridSpan w:val="2"/>
              </w:tcPr>
              <w:p w:rsidR="00F47A96" w:rsidP="00560AB9" w:rsidRDefault="00F47A96" w14:paraId="35CCFC21" w14:textId="63256CEC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TotalAmountACYLbl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ACY"/>
            <w:tag w:val="#Nav: Hawks_Std_Sales_Invoice/50079"/>
            <w:id w:val="1868097949"/>
            <w:placeholder>
              <w:docPart w:val="32E90F2FE2DA491D8039B8398C36AED5"/>
            </w:placeholder>
            <w:dataBinding w:prefixMappings="xmlns:ns0='urn:microsoft-dynamics-nav/reports/Hawks_Std_Sales_Invoice/50079/'" w:xpath="/ns0:NavWordReportXmlPart[1]/ns0:Header[1]/ns0:Totals[1]/ns0:TotalAmountACY[1]" w:storeItemID="{495D6F2B-6703-429A-AB19-1EB68E20445B}"/>
            <w:text/>
          </w:sdtPr>
          <w:sdtEndPr/>
          <w:sdtContent>
            <w:tc>
              <w:tcPr>
                <w:tcW w:w="2127" w:type="dxa"/>
                <w:gridSpan w:val="2"/>
                <w:tcMar>
                  <w:right w:w="0" w:type="dxa"/>
                </w:tcMar>
              </w:tcPr>
              <w:p w:rsidR="00F47A96" w:rsidP="00EC2B37" w:rsidRDefault="00F47A96" w14:paraId="13F13FDA" w14:textId="14B06114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TotalAmountACY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Hawks_Std_Sales_Invoice/50079"/>
        <w:id w:val="647710353"/>
        <w:placeholder>
          <w:docPart w:val="DefaultPlaceholder_-1854013440"/>
        </w:placeholder>
        <w:dataBinding w:prefixMappings="xmlns:ns0='urn:microsoft-dynamics-nav/reports/Hawks_Std_Sales_Invoice/50079/'" w:xpath="/ns0:NavWordReportXmlPart[1]/ns0:Header[1]/ns0:RemainingAmountText[1]" w:storeItemID="{495D6F2B-6703-429A-AB19-1EB68E20445B}"/>
        <w:text/>
      </w:sdtPr>
      <w:sdtEndPr/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10196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  <w:gridCol w:w="6"/>
      </w:tblGrid>
      <w:tr w:rsidRPr="00B754DC" w:rsidR="00B53FF0" w:rsidTr="00B53FF0" w14:paraId="0424EF8E" w14:textId="77777777">
        <w:trPr>
          <w:trHeight w:val="255"/>
          <w:jc w:val="right"/>
        </w:trPr>
        <w:tc>
          <w:tcPr>
            <w:tcW w:w="8067" w:type="dxa"/>
            <w:tcBorders>
              <w:bottom w:val="single" w:color="auto" w:sz="4" w:space="0"/>
            </w:tcBorders>
            <w:vAlign w:val="center"/>
          </w:tcPr>
          <w:tbl>
            <w:tblPr>
              <w:tblW w:w="8057" w:type="dxa"/>
              <w:tblLook w:val="04A0" w:firstRow="1" w:lastRow="0" w:firstColumn="1" w:lastColumn="0" w:noHBand="0" w:noVBand="1"/>
            </w:tblPr>
            <w:tblGrid>
              <w:gridCol w:w="1770"/>
              <w:gridCol w:w="4215"/>
              <w:gridCol w:w="4215"/>
            </w:tblGrid>
            <w:tr w:rsidRPr="00B754DC" w:rsidR="00B53FF0" w:rsidTr="00B754DC" w14:paraId="43B71BDA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1B211A13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Banking details: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5FF20977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USD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63620DC5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AED</w:t>
                  </w:r>
                </w:p>
              </w:tc>
            </w:tr>
            <w:tr w:rsidRPr="00B754DC" w:rsidR="00B53FF0" w:rsidTr="00B754DC" w14:paraId="4587C694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62B45981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Beneficiary name: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3BDA8580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THE HAWKS MIDDLE EAST TRADING L.L.C.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49405EF5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THE HAWKS MIDDLE EAST TRADING L.L.C.</w:t>
                  </w:r>
                </w:p>
              </w:tc>
            </w:tr>
            <w:tr w:rsidRPr="00B754DC" w:rsidR="00B53FF0" w:rsidTr="00B754DC" w14:paraId="75A22887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04D9F2FC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Bank name: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384B7182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Mashreq Neo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414E5866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Mashreq Neo</w:t>
                  </w:r>
                </w:p>
              </w:tc>
            </w:tr>
            <w:tr w:rsidRPr="00B754DC" w:rsidR="00B53FF0" w:rsidTr="00B754DC" w14:paraId="5FF783CF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68F9BD53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IBAN: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4FE103C6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AE780330000019101169590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3C1138" w14:paraId="065AAEFB" w14:textId="24D94B4F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E15ABE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AE780330000019101169590</w:t>
                  </w:r>
                </w:p>
              </w:tc>
            </w:tr>
            <w:tr w:rsidRPr="00B754DC" w:rsidR="00B53FF0" w:rsidTr="00B754DC" w14:paraId="165745A7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358897FB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Account No.: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543B54B8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19101169590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032DFD33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19101169588</w:t>
                  </w:r>
                </w:p>
              </w:tc>
            </w:tr>
            <w:tr w:rsidRPr="00B754DC" w:rsidR="00B53FF0" w:rsidTr="00B754DC" w14:paraId="0ABCECD4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2D17CD05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Bank Swift Code: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05210FE3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BOMLAED</w:t>
                  </w:r>
                </w:p>
              </w:tc>
              <w:tc>
                <w:tcPr>
                  <w:tcW w:w="2059" w:type="pct"/>
                  <w:shd w:val="clear" w:color="auto" w:fill="auto"/>
                  <w:noWrap/>
                  <w:vAlign w:val="bottom"/>
                  <w:hideMark/>
                </w:tcPr>
                <w:p w:rsidRPr="00B754DC" w:rsidR="00B53FF0" w:rsidP="00B53FF0" w:rsidRDefault="00B53FF0" w14:paraId="606B2D7D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BOMLAED</w:t>
                  </w:r>
                </w:p>
              </w:tc>
            </w:tr>
            <w:tr w:rsidRPr="00B754DC" w:rsidR="00B754DC" w:rsidTr="00B754DC" w14:paraId="527E94F0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754DC" w:rsidP="00B53FF0" w:rsidRDefault="00B754DC" w14:paraId="0CD64162" w14:textId="535D0CB6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 xml:space="preserve">Bank </w:t>
                  </w:r>
                  <w:proofErr w:type="spellStart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adsress</w:t>
                  </w:r>
                  <w:proofErr w:type="spellEnd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:</w:t>
                  </w:r>
                </w:p>
              </w:tc>
              <w:tc>
                <w:tcPr>
                  <w:tcW w:w="2059" w:type="pct"/>
                  <w:vMerge w:val="restart"/>
                  <w:shd w:val="clear" w:color="auto" w:fill="auto"/>
                  <w:noWrap/>
                  <w:vAlign w:val="bottom"/>
                  <w:hideMark/>
                </w:tcPr>
                <w:p w:rsidRPr="00B754DC" w:rsidR="00B754DC" w:rsidP="00B53FF0" w:rsidRDefault="00B754DC" w14:paraId="6C8021CC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 xml:space="preserve">AL GHURAIR CIRY, 339-c, </w:t>
                  </w:r>
                  <w:proofErr w:type="spellStart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agc</w:t>
                  </w:r>
                  <w:proofErr w:type="spellEnd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,</w:t>
                  </w:r>
                </w:p>
                <w:p w:rsidRPr="00B754DC" w:rsidR="00B754DC" w:rsidP="00B53FF0" w:rsidRDefault="00B754DC" w14:paraId="12970134" w14:textId="0A9D9383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 xml:space="preserve">Al </w:t>
                  </w:r>
                  <w:proofErr w:type="spellStart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Riqqa</w:t>
                  </w:r>
                  <w:proofErr w:type="spellEnd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 xml:space="preserve"> street, Dubai-UAE</w:t>
                  </w:r>
                </w:p>
              </w:tc>
              <w:tc>
                <w:tcPr>
                  <w:tcW w:w="2059" w:type="pct"/>
                  <w:vMerge w:val="restart"/>
                  <w:shd w:val="clear" w:color="auto" w:fill="auto"/>
                  <w:noWrap/>
                  <w:vAlign w:val="bottom"/>
                  <w:hideMark/>
                </w:tcPr>
                <w:p w:rsidRPr="00B754DC" w:rsidR="00B754DC" w:rsidP="00B53FF0" w:rsidRDefault="00B754DC" w14:paraId="7A9B1FA6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 xml:space="preserve">AL GHURAIR CIRY, 339-c, </w:t>
                  </w:r>
                  <w:proofErr w:type="spellStart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agc</w:t>
                  </w:r>
                  <w:proofErr w:type="spellEnd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, Al</w:t>
                  </w:r>
                </w:p>
                <w:p w:rsidRPr="00B754DC" w:rsidR="00B754DC" w:rsidP="00B53FF0" w:rsidRDefault="00B754DC" w14:paraId="4615EEFF" w14:textId="2C1A2E00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  <w:proofErr w:type="spellStart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>Riqqa</w:t>
                  </w:r>
                  <w:proofErr w:type="spellEnd"/>
                  <w:r w:rsidRPr="00B754DC"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  <w:t xml:space="preserve"> street, Dubai-UAE</w:t>
                  </w:r>
                </w:p>
              </w:tc>
            </w:tr>
            <w:tr w:rsidRPr="00B754DC" w:rsidR="00B754DC" w:rsidTr="00B754DC" w14:paraId="5D3D8C84" w14:textId="77777777">
              <w:trPr>
                <w:trHeight w:val="300"/>
              </w:trPr>
              <w:tc>
                <w:tcPr>
                  <w:tcW w:w="882" w:type="pct"/>
                  <w:shd w:val="clear" w:color="auto" w:fill="auto"/>
                  <w:noWrap/>
                  <w:vAlign w:val="bottom"/>
                  <w:hideMark/>
                </w:tcPr>
                <w:p w:rsidRPr="00B754DC" w:rsidR="00B754DC" w:rsidP="00B53FF0" w:rsidRDefault="00B754DC" w14:paraId="5D248F08" w14:textId="77777777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</w:p>
              </w:tc>
              <w:tc>
                <w:tcPr>
                  <w:tcW w:w="2059" w:type="pct"/>
                  <w:vMerge/>
                  <w:shd w:val="clear" w:color="auto" w:fill="auto"/>
                  <w:noWrap/>
                  <w:vAlign w:val="bottom"/>
                  <w:hideMark/>
                </w:tcPr>
                <w:p w:rsidRPr="00B754DC" w:rsidR="00B754DC" w:rsidP="00B53FF0" w:rsidRDefault="00B754DC" w14:paraId="5E90098F" w14:textId="23B18676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</w:p>
              </w:tc>
              <w:tc>
                <w:tcPr>
                  <w:tcW w:w="2059" w:type="pct"/>
                  <w:vMerge/>
                  <w:shd w:val="clear" w:color="auto" w:fill="auto"/>
                  <w:noWrap/>
                  <w:vAlign w:val="bottom"/>
                  <w:hideMark/>
                </w:tcPr>
                <w:p w:rsidRPr="00B754DC" w:rsidR="00B754DC" w:rsidP="00B53FF0" w:rsidRDefault="00B754DC" w14:paraId="56CBA31E" w14:textId="4508B882">
                  <w:pPr>
                    <w:spacing w:after="0"/>
                    <w:rPr>
                      <w:rFonts w:ascii="Arial" w:hAnsi="Arial" w:eastAsia="Times New Roman" w:cs="Arial"/>
                      <w:color w:val="000000"/>
                      <w:sz w:val="20"/>
                      <w:szCs w:val="20"/>
                      <w:lang w:bidi="te-IN"/>
                    </w:rPr>
                  </w:pPr>
                </w:p>
              </w:tc>
            </w:tr>
          </w:tbl>
          <w:p w:rsidRPr="00B754DC" w:rsidR="00B53FF0" w:rsidP="00E51F97" w:rsidRDefault="00B53FF0" w14:paraId="00DCF55E" w14:textId="4E60F038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2129" w:type="dxa"/>
          </w:tcPr>
          <w:p w:rsidRPr="00B754DC" w:rsidR="00B53FF0" w:rsidP="00E51F97" w:rsidRDefault="00B53FF0" w14:paraId="37BDB712" w14:textId="77777777">
            <w:pPr>
              <w:spacing w:after="0"/>
              <w:rPr>
                <w:rFonts w:ascii="Arial" w:hAnsi="Arial" w:eastAsia="Times New Roman" w:cs="Arial"/>
                <w:color w:val="000000"/>
                <w:sz w:val="20"/>
                <w:szCs w:val="20"/>
                <w:lang w:bidi="te-IN"/>
              </w:rPr>
            </w:pPr>
          </w:p>
        </w:tc>
      </w:tr>
    </w:tbl>
    <w:p w:rsidRPr="00B754DC" w:rsidR="00B53FF0" w:rsidP="00B53FF0" w:rsidRDefault="00B53FF0" w14:paraId="7F781449" w14:textId="77777777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>Terms &amp; Conditions:</w:t>
      </w:r>
    </w:p>
    <w:p w:rsidRPr="00B754DC" w:rsidR="00B53FF0" w:rsidP="00B53FF0" w:rsidRDefault="00B53FF0" w14:paraId="3CAF414F" w14:textId="77777777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</w:p>
    <w:p w:rsidRPr="00B754DC" w:rsidR="008500C6" w:rsidP="00B53FF0" w:rsidRDefault="00B53FF0" w14:paraId="49C6896D" w14:textId="77777777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 xml:space="preserve">1.Payment via bank transfer to THE HAWKS MIDDLE EAST TRADING LLC, in case of any discrepancies should be reported </w:t>
      </w:r>
    </w:p>
    <w:p w:rsidRPr="00B754DC" w:rsidR="00B53FF0" w:rsidP="008500C6" w:rsidRDefault="008500C6" w14:paraId="2690E4A2" w14:textId="1FF10CDD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 xml:space="preserve">    </w:t>
      </w:r>
      <w:r w:rsidRPr="00B754DC" w:rsidR="00B53FF0">
        <w:rPr>
          <w:rFonts w:ascii="Arial" w:hAnsi="Arial" w:eastAsia="Times New Roman" w:cs="Arial"/>
          <w:color w:val="000000"/>
          <w:sz w:val="20"/>
          <w:szCs w:val="20"/>
          <w:lang w:bidi="te-IN"/>
        </w:rPr>
        <w:t>to uaeoffice@thehawks.biz within 5 days.</w:t>
      </w:r>
    </w:p>
    <w:p w:rsidRPr="00B754DC" w:rsidR="00B53FF0" w:rsidP="00B53FF0" w:rsidRDefault="008500C6" w14:paraId="1F9FD72C" w14:textId="00C221C8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>2</w:t>
      </w:r>
      <w:r w:rsidRPr="00B754DC" w:rsidR="00B53FF0">
        <w:rPr>
          <w:rFonts w:ascii="Arial" w:hAnsi="Arial" w:eastAsia="Times New Roman" w:cs="Arial"/>
          <w:color w:val="000000"/>
          <w:sz w:val="20"/>
          <w:szCs w:val="20"/>
          <w:lang w:bidi="te-IN"/>
        </w:rPr>
        <w:t>.Specifications as per BDN and Sales Order confirmation are applicable.</w:t>
      </w:r>
    </w:p>
    <w:p w:rsidRPr="00B754DC" w:rsidR="00B53FF0" w:rsidP="00B53FF0" w:rsidRDefault="008500C6" w14:paraId="520E6EED" w14:textId="7154206A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>3</w:t>
      </w:r>
      <w:r w:rsidRPr="00B754DC" w:rsidR="00B53FF0">
        <w:rPr>
          <w:rFonts w:ascii="Arial" w:hAnsi="Arial" w:eastAsia="Times New Roman" w:cs="Arial"/>
          <w:color w:val="000000"/>
          <w:sz w:val="20"/>
          <w:szCs w:val="20"/>
          <w:lang w:bidi="te-IN"/>
        </w:rPr>
        <w:t xml:space="preserve">.Exchange Rate of 1USD = </w:t>
      </w:r>
      <w:sdt>
        <w:sdtPr>
          <w:rPr>
            <w:rFonts w:ascii="Arial" w:hAnsi="Arial" w:eastAsia="Times New Roman" w:cs="Arial"/>
            <w:color w:val="000000"/>
            <w:sz w:val="20"/>
            <w:szCs w:val="20"/>
            <w:lang w:bidi="te-IN"/>
          </w:rPr>
          <w:alias w:val="#Nav: /Header/ccvalue"/>
          <w:tag w:val="#Nav: Hawks_Std_Sales_Invoice/50079"/>
          <w:id w:val="1935944512"/>
          <w:placeholder>
            <w:docPart w:val="DefaultPlaceholder_-1854013440"/>
          </w:placeholder>
          <w:dataBinding w:prefixMappings="xmlns:ns0='urn:microsoft-dynamics-nav/reports/Hawks_Std_Sales_Invoice/50079/'" w:xpath="/ns0:NavWordReportXmlPart[1]/ns0:Header[1]/ns0:ccvalue[1]" w:storeItemID="{495D6F2B-6703-429A-AB19-1EB68E20445B}"/>
          <w:text/>
        </w:sdtPr>
        <w:sdtEndPr/>
        <w:sdtContent>
          <w:proofErr w:type="spellStart"/>
          <w:r w:rsidR="00B33AC0">
            <w:rPr>
              <w:rFonts w:ascii="Arial" w:hAnsi="Arial" w:eastAsia="Times New Roman" w:cs="Arial"/>
              <w:color w:val="000000"/>
              <w:sz w:val="20"/>
              <w:szCs w:val="20"/>
              <w:lang w:bidi="te-IN"/>
            </w:rPr>
            <w:t>ccvalue</w:t>
          </w:r>
          <w:proofErr w:type="spellEnd"/>
        </w:sdtContent>
      </w:sdt>
      <w:r w:rsidR="00B33AC0">
        <w:rPr>
          <w:rFonts w:ascii="Arial" w:hAnsi="Arial" w:eastAsia="Times New Roman" w:cs="Arial"/>
          <w:color w:val="000000"/>
          <w:sz w:val="20"/>
          <w:szCs w:val="20"/>
          <w:lang w:bidi="te-IN"/>
        </w:rPr>
        <w:t xml:space="preserve"> </w:t>
      </w:r>
      <w:r w:rsidRPr="00B754DC" w:rsidR="00B53FF0">
        <w:rPr>
          <w:rFonts w:ascii="Arial" w:hAnsi="Arial" w:eastAsia="Times New Roman" w:cs="Arial"/>
          <w:color w:val="000000"/>
          <w:sz w:val="20"/>
          <w:szCs w:val="20"/>
          <w:lang w:bidi="te-IN"/>
        </w:rPr>
        <w:t>AED is only valid</w:t>
      </w:r>
    </w:p>
    <w:p w:rsidRPr="00B754DC" w:rsidR="00B53FF0" w:rsidP="00B53FF0" w:rsidRDefault="008500C6" w14:paraId="0EC25FEE" w14:textId="67D0A3EB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>4</w:t>
      </w:r>
      <w:r w:rsidRPr="00B754DC" w:rsidR="00B53FF0">
        <w:rPr>
          <w:rFonts w:ascii="Arial" w:hAnsi="Arial" w:eastAsia="Times New Roman" w:cs="Arial"/>
          <w:color w:val="000000"/>
          <w:sz w:val="20"/>
          <w:szCs w:val="20"/>
          <w:lang w:bidi="te-IN"/>
        </w:rPr>
        <w:t>.Late payment charges of 3% per month shall be applicable.</w:t>
      </w:r>
    </w:p>
    <w:p w:rsidRPr="00B754DC" w:rsidR="00B53FF0" w:rsidP="00B53FF0" w:rsidRDefault="008500C6" w14:paraId="51E6DB2B" w14:textId="475D4419">
      <w:pPr>
        <w:spacing w:after="0"/>
        <w:rPr>
          <w:rFonts w:ascii="Arial" w:hAnsi="Arial" w:eastAsia="Times New Roman" w:cs="Arial"/>
          <w:color w:val="000000"/>
          <w:sz w:val="20"/>
          <w:szCs w:val="20"/>
          <w:lang w:bidi="te-IN"/>
        </w:rPr>
      </w:pPr>
      <w:r w:rsidRPr="00B754DC">
        <w:rPr>
          <w:rFonts w:ascii="Arial" w:hAnsi="Arial" w:eastAsia="Times New Roman" w:cs="Arial"/>
          <w:color w:val="000000"/>
          <w:sz w:val="20"/>
          <w:szCs w:val="20"/>
          <w:lang w:bidi="te-IN"/>
        </w:rPr>
        <w:t>5</w:t>
      </w:r>
      <w:r w:rsidRPr="00B754DC" w:rsidR="00B53FF0">
        <w:rPr>
          <w:rFonts w:ascii="Arial" w:hAnsi="Arial" w:eastAsia="Times New Roman" w:cs="Arial"/>
          <w:color w:val="000000"/>
          <w:sz w:val="20"/>
          <w:szCs w:val="20"/>
          <w:lang w:bidi="te-IN"/>
        </w:rPr>
        <w:t xml:space="preserve">.All bank charges on a client account. </w:t>
      </w:r>
    </w:p>
    <w:p w:rsidRPr="00E51F97" w:rsidR="00B53FF0" w:rsidP="00E51F97" w:rsidRDefault="00B53FF0" w14:paraId="2072D2D2" w14:textId="77777777">
      <w:pPr>
        <w:spacing w:after="0"/>
        <w:rPr>
          <w:rFonts w:ascii="Calibri" w:hAnsi="Calibri" w:eastAsia="Times New Roman" w:cs="Calibri"/>
          <w:color w:val="000000"/>
          <w:sz w:val="18"/>
          <w:szCs w:val="18"/>
          <w:lang w:bidi="te-IN"/>
        </w:rPr>
      </w:pPr>
    </w:p>
    <w:p w:rsidRPr="00B53FF0" w:rsidR="00B53FF0" w:rsidP="00B53FF0" w:rsidRDefault="00B53FF0" w14:paraId="700E7FBA" w14:textId="77777777">
      <w:pPr>
        <w:pStyle w:val="Style1"/>
        <w:rPr>
          <w:sz w:val="20"/>
        </w:rPr>
      </w:pPr>
    </w:p>
    <w:p w:rsidRPr="00123A7D" w:rsidR="00245B0E" w:rsidP="00B53FF0" w:rsidRDefault="00B53FF0" w14:paraId="04012FB0" w14:textId="774700AC">
      <w:pPr>
        <w:pStyle w:val="Style1"/>
        <w:jc w:val="center"/>
        <w:rPr>
          <w:sz w:val="20"/>
        </w:rPr>
      </w:pPr>
      <w:r w:rsidRPr="00B53FF0">
        <w:rPr>
          <w:sz w:val="20"/>
        </w:rPr>
        <w:t>This is computer generated invoice no signature required</w:t>
      </w:r>
    </w:p>
    <w:sectPr w:rsidRPr="00123A7D" w:rsidR="00245B0E" w:rsidSect="00906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87D" w:rsidP="00E40C63" w:rsidRDefault="00E1287D" w14:paraId="4350F13A" w14:textId="77777777">
      <w:pPr>
        <w:spacing w:after="0"/>
      </w:pPr>
      <w:r>
        <w:separator/>
      </w:r>
    </w:p>
  </w:endnote>
  <w:endnote w:type="continuationSeparator" w:id="0">
    <w:p w:rsidR="00E1287D" w:rsidP="00E40C63" w:rsidRDefault="00E1287D" w14:paraId="0DE54F3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C" w:rsidRDefault="00862ECC" w14:paraId="179694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Hawks_Std_Sales_Invoice/50079"/>
                <w:id w:val="-207500241"/>
                <w:placeholder>
                  <w:docPart w:val="D74323E5E83F4DBCB91329738FC0774A"/>
                </w:placeholder>
                <w:dataBinding w:prefixMappings="xmlns:ns0='urn:microsoft-dynamics-nav/reports/Hawks_Std_Sales_Invoice/50079/'" w:xpath="/ns0:NavWordReportXmlPart[1]/ns0:Header[1]/ns0:CompanyLegalStatement[1]" w:storeItemID="{495D6F2B-6703-429A-AB19-1EB68E20445B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C" w:rsidRDefault="00862ECC" w14:paraId="4D8F43C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87D" w:rsidP="00E40C63" w:rsidRDefault="00E1287D" w14:paraId="105CD2D8" w14:textId="77777777">
      <w:pPr>
        <w:spacing w:after="0"/>
      </w:pPr>
      <w:r>
        <w:separator/>
      </w:r>
    </w:p>
  </w:footnote>
  <w:footnote w:type="continuationSeparator" w:id="0">
    <w:p w:rsidR="00E1287D" w:rsidP="00E40C63" w:rsidRDefault="00E1287D" w14:paraId="37C7D2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C" w:rsidRDefault="00862ECC" w14:paraId="0F3E843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E1287D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Hawks_Std_Sales_Invoice/50079"/>
              <w:id w:val="1118172250"/>
              <w:placeholder>
                <w:docPart w:val="85F17D8968A64DA6A4F66CAAC909213D"/>
              </w:placeholder>
              <w:dataBinding w:prefixMappings="xmlns:ns0='urn:microsoft-dynamics-nav/reports/Hawks_Std_Sales_Invoice/50079/'" w:xpath="/ns0:NavWordReportXmlPart[1]/ns0:Header[1]/ns0:DocumentTitle_Lbl[1]" w:storeItemID="{495D6F2B-6703-429A-AB19-1EB68E20445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Hawks_Std_Sales_Invoice/50079"/>
              <w:id w:val="-1792285139"/>
              <w:placeholder>
                <w:docPart w:val="85F17D8968A64DA6A4F66CAAC909213D"/>
              </w:placeholder>
              <w:dataBinding w:prefixMappings="xmlns:ns0='urn:microsoft-dynamics-nav/reports/Hawks_Std_Sales_Invoice/50079/'" w:xpath="/ns0:NavWordReportXmlPart[1]/ns0:Header[1]/ns0:DocumentNo[1]" w:storeItemID="{495D6F2B-6703-429A-AB19-1EB68E20445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Hawks_Std_Sales_Invoice/50079"/>
            <w:id w:val="-1183590736"/>
            <w:placeholder>
              <w:docPart w:val="647FBC123D0D4A4C8824A50443E4DFC1"/>
            </w:placeholder>
            <w:dataBinding w:prefixMappings="xmlns:ns0='urn:microsoft-dynamics-nav/reports/Hawks_Std_Sales_Invoice/50079/'" w:xpath="/ns0:NavWordReportXmlPart[1]/ns0:Header[1]/ns0:DocumentDate[1]" w:storeItemID="{495D6F2B-6703-429A-AB19-1EB68E20445B}"/>
            <w:text/>
          </w:sdtPr>
          <w:sdtEndPr/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1287D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Hawks_Std_Sales_Invoice/50079"/>
              <w:id w:val="-1719745130"/>
              <w:placeholder>
                <w:docPart w:val="85F17D8968A64DA6A4F66CAAC909213D"/>
              </w:placeholder>
              <w:dataBinding w:prefixMappings="xmlns:ns0='urn:microsoft-dynamics-nav/reports/Hawks_Std_Sales_Invoice/50079/'" w:xpath="/ns0:NavWordReportXmlPart[1]/ns0:Header[1]/ns0:Page_Lbl[1]" w:storeItemID="{495D6F2B-6703-429A-AB19-1EB68E20445B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86"/>
      <w:gridCol w:w="6420"/>
    </w:tblGrid>
    <w:tr w:rsidR="00C43401" w:rsidTr="00772EA7" w14:paraId="193E45BF" w14:textId="77777777">
      <w:tc>
        <w:tcPr>
          <w:tcW w:w="2929" w:type="pct"/>
        </w:tcPr>
        <w:p w:rsidRPr="00862ECC" w:rsidR="00C43401" w:rsidP="00247506" w:rsidRDefault="00862ECC" w14:paraId="5D42D4B6" w14:textId="77777777">
          <w:pPr>
            <w:pStyle w:val="Subtitle"/>
            <w:rPr>
              <w:b/>
              <w:sz w:val="28"/>
              <w:szCs w:val="28"/>
            </w:rPr>
          </w:pPr>
          <w:r w:rsidRPr="00862ECC">
            <w:rPr>
              <w:b/>
              <w:sz w:val="28"/>
              <w:szCs w:val="28"/>
            </w:rPr>
            <w:t>SALES INVOICE</w:t>
          </w:r>
        </w:p>
        <w:sdt>
          <w:sdtPr>
            <w:rPr>
              <w:sz w:val="28"/>
              <w:szCs w:val="28"/>
            </w:rPr>
            <w:alias w:val="#Nav: /Header/DocumentNo"/>
            <w:tag w:val="#Nav: Hawks_Std_Sales_Invoice/50079"/>
            <w:id w:val="-1188290468"/>
            <w:placeholder>
              <w:docPart w:val="DefaultPlaceholder_-1854013440"/>
            </w:placeholder>
            <w:dataBinding w:prefixMappings="xmlns:ns0='urn:microsoft-dynamics-nav/reports/Hawks_Std_Sales_Invoice/50079/'" w:xpath="/ns0:NavWordReportXmlPart[1]/ns0:Header[1]/ns0:DocumentNo[1]" w:storeItemID="{495D6F2B-6703-429A-AB19-1EB68E20445B}"/>
            <w:text/>
          </w:sdtPr>
          <w:sdtEndPr/>
          <w:sdtContent>
            <w:p w:rsidRPr="00862ECC" w:rsidR="00862ECC" w:rsidP="00862ECC" w:rsidRDefault="00862ECC" w14:paraId="53EDBDED" w14:textId="3E450895">
              <w:proofErr w:type="spellStart"/>
              <w:r w:rsidRPr="00862ECC">
                <w:rPr>
                  <w:sz w:val="28"/>
                  <w:szCs w:val="28"/>
                </w:rPr>
                <w:t>DocumentNo</w:t>
              </w:r>
              <w:proofErr w:type="spellEnd"/>
            </w:p>
          </w:sdtContent>
        </w:sdt>
      </w:tc>
      <w:tc>
        <w:tcPr>
          <w:tcW w:w="2071" w:type="pct"/>
        </w:tcPr>
        <w:p w:rsidR="00C43401" w:rsidP="00C43401" w:rsidRDefault="00F5032D" w14:paraId="629C177F" w14:textId="712985EE">
          <w:pPr>
            <w:pStyle w:val="Header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103F73E" wp14:editId="292AC448">
                <wp:extent cx="4076701" cy="711124"/>
                <wp:effectExtent l="0" t="0" r="0" b="0"/>
                <wp:docPr id="11914784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478454" name="Picture 11914784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0597" cy="713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0E57D4"/>
    <w:rsid w:val="000F5449"/>
    <w:rsid w:val="000F7288"/>
    <w:rsid w:val="00103846"/>
    <w:rsid w:val="0011793B"/>
    <w:rsid w:val="00123A7D"/>
    <w:rsid w:val="00126D5A"/>
    <w:rsid w:val="00130677"/>
    <w:rsid w:val="00134A71"/>
    <w:rsid w:val="00151C73"/>
    <w:rsid w:val="001621D9"/>
    <w:rsid w:val="00167E68"/>
    <w:rsid w:val="001B68B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4A03"/>
    <w:rsid w:val="00245B0E"/>
    <w:rsid w:val="00247506"/>
    <w:rsid w:val="00257D39"/>
    <w:rsid w:val="00261876"/>
    <w:rsid w:val="0026269B"/>
    <w:rsid w:val="002669DB"/>
    <w:rsid w:val="00273BA9"/>
    <w:rsid w:val="00290194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7578B"/>
    <w:rsid w:val="0038349C"/>
    <w:rsid w:val="00394029"/>
    <w:rsid w:val="003A0907"/>
    <w:rsid w:val="003A31D7"/>
    <w:rsid w:val="003A705C"/>
    <w:rsid w:val="003A7E69"/>
    <w:rsid w:val="003B1D59"/>
    <w:rsid w:val="003B3468"/>
    <w:rsid w:val="003C1138"/>
    <w:rsid w:val="003C2C96"/>
    <w:rsid w:val="003D120B"/>
    <w:rsid w:val="003D4B80"/>
    <w:rsid w:val="003E2178"/>
    <w:rsid w:val="003F77E2"/>
    <w:rsid w:val="00417ABE"/>
    <w:rsid w:val="004250C2"/>
    <w:rsid w:val="004279B4"/>
    <w:rsid w:val="004406A0"/>
    <w:rsid w:val="00451877"/>
    <w:rsid w:val="00487CD1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4F2EC6"/>
    <w:rsid w:val="005008BF"/>
    <w:rsid w:val="00503750"/>
    <w:rsid w:val="0051660C"/>
    <w:rsid w:val="00524FE6"/>
    <w:rsid w:val="00543913"/>
    <w:rsid w:val="00545960"/>
    <w:rsid w:val="00552846"/>
    <w:rsid w:val="00560AB9"/>
    <w:rsid w:val="00563DCD"/>
    <w:rsid w:val="00565DCB"/>
    <w:rsid w:val="005731CF"/>
    <w:rsid w:val="00577668"/>
    <w:rsid w:val="00587157"/>
    <w:rsid w:val="00595F7F"/>
    <w:rsid w:val="005963DE"/>
    <w:rsid w:val="005A0994"/>
    <w:rsid w:val="005C497A"/>
    <w:rsid w:val="005D2423"/>
    <w:rsid w:val="005E42A0"/>
    <w:rsid w:val="005E5096"/>
    <w:rsid w:val="005F2559"/>
    <w:rsid w:val="005F5EC9"/>
    <w:rsid w:val="005F6BCC"/>
    <w:rsid w:val="0060202A"/>
    <w:rsid w:val="00610A30"/>
    <w:rsid w:val="00612ABF"/>
    <w:rsid w:val="006206C2"/>
    <w:rsid w:val="00620FA7"/>
    <w:rsid w:val="00621129"/>
    <w:rsid w:val="006245DA"/>
    <w:rsid w:val="0063620D"/>
    <w:rsid w:val="006418FA"/>
    <w:rsid w:val="00650A69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16FA"/>
    <w:rsid w:val="006D4B90"/>
    <w:rsid w:val="006D64AE"/>
    <w:rsid w:val="006F2626"/>
    <w:rsid w:val="006F5826"/>
    <w:rsid w:val="006F7E85"/>
    <w:rsid w:val="0071439C"/>
    <w:rsid w:val="00715BF0"/>
    <w:rsid w:val="00716E24"/>
    <w:rsid w:val="00730366"/>
    <w:rsid w:val="00740B06"/>
    <w:rsid w:val="00741F6B"/>
    <w:rsid w:val="00744A2C"/>
    <w:rsid w:val="00744BA2"/>
    <w:rsid w:val="007537BA"/>
    <w:rsid w:val="00754C12"/>
    <w:rsid w:val="00760FA8"/>
    <w:rsid w:val="007649BA"/>
    <w:rsid w:val="00765190"/>
    <w:rsid w:val="00766078"/>
    <w:rsid w:val="007750FD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53F2"/>
    <w:rsid w:val="00833131"/>
    <w:rsid w:val="00836184"/>
    <w:rsid w:val="008415BB"/>
    <w:rsid w:val="00844D12"/>
    <w:rsid w:val="00845DAF"/>
    <w:rsid w:val="00845E08"/>
    <w:rsid w:val="008500C6"/>
    <w:rsid w:val="008533EF"/>
    <w:rsid w:val="00856BBF"/>
    <w:rsid w:val="00860150"/>
    <w:rsid w:val="00862ECC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2CF0"/>
    <w:rsid w:val="0090637C"/>
    <w:rsid w:val="009072D1"/>
    <w:rsid w:val="0091281B"/>
    <w:rsid w:val="0092542A"/>
    <w:rsid w:val="00933DB5"/>
    <w:rsid w:val="00940735"/>
    <w:rsid w:val="00943A17"/>
    <w:rsid w:val="009453BC"/>
    <w:rsid w:val="00954C6C"/>
    <w:rsid w:val="00966D04"/>
    <w:rsid w:val="00966FBA"/>
    <w:rsid w:val="00972E96"/>
    <w:rsid w:val="00977150"/>
    <w:rsid w:val="00982950"/>
    <w:rsid w:val="00991278"/>
    <w:rsid w:val="0099175E"/>
    <w:rsid w:val="009943A4"/>
    <w:rsid w:val="00997858"/>
    <w:rsid w:val="009B179A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06786"/>
    <w:rsid w:val="00A12EC7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33AC0"/>
    <w:rsid w:val="00B402B9"/>
    <w:rsid w:val="00B437D5"/>
    <w:rsid w:val="00B53FF0"/>
    <w:rsid w:val="00B55072"/>
    <w:rsid w:val="00B57659"/>
    <w:rsid w:val="00B60D54"/>
    <w:rsid w:val="00B63554"/>
    <w:rsid w:val="00B713C2"/>
    <w:rsid w:val="00B754DC"/>
    <w:rsid w:val="00B8205C"/>
    <w:rsid w:val="00B86BCD"/>
    <w:rsid w:val="00B86E6F"/>
    <w:rsid w:val="00B91CA1"/>
    <w:rsid w:val="00B92F96"/>
    <w:rsid w:val="00B96060"/>
    <w:rsid w:val="00BC21B4"/>
    <w:rsid w:val="00BC232B"/>
    <w:rsid w:val="00BC36F2"/>
    <w:rsid w:val="00BC3BE0"/>
    <w:rsid w:val="00BD2533"/>
    <w:rsid w:val="00BD35AE"/>
    <w:rsid w:val="00BE5952"/>
    <w:rsid w:val="00BE6BE6"/>
    <w:rsid w:val="00BF0F10"/>
    <w:rsid w:val="00C011D8"/>
    <w:rsid w:val="00C27C1A"/>
    <w:rsid w:val="00C36F18"/>
    <w:rsid w:val="00C37817"/>
    <w:rsid w:val="00C40BE4"/>
    <w:rsid w:val="00C41DE3"/>
    <w:rsid w:val="00C43401"/>
    <w:rsid w:val="00C47206"/>
    <w:rsid w:val="00C50CA2"/>
    <w:rsid w:val="00C77159"/>
    <w:rsid w:val="00C96466"/>
    <w:rsid w:val="00C968AD"/>
    <w:rsid w:val="00CA6394"/>
    <w:rsid w:val="00CB70AD"/>
    <w:rsid w:val="00CC74B6"/>
    <w:rsid w:val="00CD1B92"/>
    <w:rsid w:val="00CE4EFC"/>
    <w:rsid w:val="00CF1B62"/>
    <w:rsid w:val="00D102CD"/>
    <w:rsid w:val="00D21D63"/>
    <w:rsid w:val="00D235D0"/>
    <w:rsid w:val="00D31FC2"/>
    <w:rsid w:val="00D329F9"/>
    <w:rsid w:val="00D40A70"/>
    <w:rsid w:val="00D41DC8"/>
    <w:rsid w:val="00D50A2A"/>
    <w:rsid w:val="00D53B6F"/>
    <w:rsid w:val="00D54A61"/>
    <w:rsid w:val="00D54DEE"/>
    <w:rsid w:val="00D6006D"/>
    <w:rsid w:val="00D6541A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3453"/>
    <w:rsid w:val="00DB4B5B"/>
    <w:rsid w:val="00DC5415"/>
    <w:rsid w:val="00DD73D3"/>
    <w:rsid w:val="00DF30F1"/>
    <w:rsid w:val="00DF7E1B"/>
    <w:rsid w:val="00E04527"/>
    <w:rsid w:val="00E111C4"/>
    <w:rsid w:val="00E1287D"/>
    <w:rsid w:val="00E15ABE"/>
    <w:rsid w:val="00E22B7E"/>
    <w:rsid w:val="00E2712B"/>
    <w:rsid w:val="00E40C63"/>
    <w:rsid w:val="00E41182"/>
    <w:rsid w:val="00E4361D"/>
    <w:rsid w:val="00E4786B"/>
    <w:rsid w:val="00E51F97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2B37"/>
    <w:rsid w:val="00EC4C86"/>
    <w:rsid w:val="00ED0377"/>
    <w:rsid w:val="00EE2CA3"/>
    <w:rsid w:val="00EE4331"/>
    <w:rsid w:val="00EE53F7"/>
    <w:rsid w:val="00F14176"/>
    <w:rsid w:val="00F20F72"/>
    <w:rsid w:val="00F219F1"/>
    <w:rsid w:val="00F21DCD"/>
    <w:rsid w:val="00F316E6"/>
    <w:rsid w:val="00F36FA0"/>
    <w:rsid w:val="00F42CDB"/>
    <w:rsid w:val="00F44822"/>
    <w:rsid w:val="00F47692"/>
    <w:rsid w:val="00F47A96"/>
    <w:rsid w:val="00F5032D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C8098B9E384E34ACB401B964243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444C8-2398-4D1C-B3FA-7FE1AAA3B8C4}"/>
      </w:docPartPr>
      <w:docPartBody>
        <w:p w:rsidR="00C468F3" w:rsidRDefault="00D57045" w:rsidP="00D57045">
          <w:pPr>
            <w:pStyle w:val="6EC8098B9E384E34ACB401B9642439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4FA4F2595349BEAC03390469EC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CD352-587F-413B-970D-E3DDE2C809B9}"/>
      </w:docPartPr>
      <w:docPartBody>
        <w:p w:rsidR="003E3302" w:rsidRDefault="00D8451A" w:rsidP="00D8451A">
          <w:pPr>
            <w:pStyle w:val="B84FA4F2595349BEAC03390469ECD3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FCAC583A6442F81147223D07F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7E2D-A0EB-4FE5-A0BF-C73BFCD50DC4}"/>
      </w:docPartPr>
      <w:docPartBody>
        <w:p w:rsidR="003E3302" w:rsidRDefault="00D8451A" w:rsidP="00D8451A">
          <w:pPr>
            <w:pStyle w:val="D26FCAC583A6442F81147223D07F772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4480B7978B483196CED0BA06605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40E4-40B9-441F-836F-40C9EE247BC1}"/>
      </w:docPartPr>
      <w:docPartBody>
        <w:p w:rsidR="003E3302" w:rsidRDefault="00D8451A" w:rsidP="00D8451A">
          <w:pPr>
            <w:pStyle w:val="E84480B7978B483196CED0BA066059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8B2639CEF44FF7A4B166E683A3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C6A4-DE48-444E-A7CC-25ADDBD2AC92}"/>
      </w:docPartPr>
      <w:docPartBody>
        <w:p w:rsidR="003E3302" w:rsidRDefault="00D8451A" w:rsidP="00D8451A">
          <w:pPr>
            <w:pStyle w:val="038B2639CEF44FF7A4B166E683A383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9230358B2407194AB8F4577B2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FC258-A45D-4FF7-A6CC-47265EEAA997}"/>
      </w:docPartPr>
      <w:docPartBody>
        <w:p w:rsidR="003E3302" w:rsidRDefault="00D8451A" w:rsidP="00D8451A">
          <w:pPr>
            <w:pStyle w:val="2419230358B2407194AB8F4577B2E6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CB6A636BCD4A4D80B4B7FEE015D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6D0A-2B92-458E-B91D-0D4D0BB300AE}"/>
      </w:docPartPr>
      <w:docPartBody>
        <w:p w:rsidR="003E3302" w:rsidRDefault="00D8451A" w:rsidP="00D8451A">
          <w:pPr>
            <w:pStyle w:val="A4CB6A636BCD4A4D80B4B7FEE015D39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C6722D865F46ED95243D44A8E8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C1C94-8E9B-4FAB-AA99-68D01B775AA0}"/>
      </w:docPartPr>
      <w:docPartBody>
        <w:p w:rsidR="003E3302" w:rsidRDefault="00D8451A" w:rsidP="00D8451A">
          <w:pPr>
            <w:pStyle w:val="48C6722D865F46ED95243D44A8E88F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3D1F0DB9724E9E9FFA58C8364E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CD5D-17D3-4126-97C7-B429D993CB72}"/>
      </w:docPartPr>
      <w:docPartBody>
        <w:p w:rsidR="003E3302" w:rsidRDefault="00D8451A" w:rsidP="00D8451A">
          <w:pPr>
            <w:pStyle w:val="733D1F0DB9724E9E9FFA58C8364E91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B63202038A4709B20E290C71F9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DC901-EB6A-49C1-A27A-CCBB2E23FA7B}"/>
      </w:docPartPr>
      <w:docPartBody>
        <w:p w:rsidR="003E3302" w:rsidRDefault="00D8451A" w:rsidP="00D8451A">
          <w:pPr>
            <w:pStyle w:val="A4B63202038A4709B20E290C71F97E9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4B34E95F444BF68F95811EC8038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E4B6F-F845-4D02-937A-ACD80EA47061}"/>
      </w:docPartPr>
      <w:docPartBody>
        <w:p w:rsidR="003E3302" w:rsidRDefault="00D8451A" w:rsidP="00D8451A">
          <w:pPr>
            <w:pStyle w:val="3A4B34E95F444BF68F95811EC8038F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82F8D4A41243C3818B420D714E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45FED-CB38-4A78-97C7-B4D9ED6FB3CF}"/>
      </w:docPartPr>
      <w:docPartBody>
        <w:p w:rsidR="003E3302" w:rsidRDefault="00D8451A" w:rsidP="00D8451A">
          <w:pPr>
            <w:pStyle w:val="3482F8D4A41243C3818B420D714EBC03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E90F2FE2DA491D8039B8398C36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3A00-4437-4F17-A134-9E443D8C0A36}"/>
      </w:docPartPr>
      <w:docPartBody>
        <w:p w:rsidR="003E3302" w:rsidRDefault="00D8451A" w:rsidP="00D8451A">
          <w:pPr>
            <w:pStyle w:val="32E90F2FE2DA491D8039B8398C36AED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FD74244FB54345BE4660F49FD3D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C34FB-2098-4C4B-BA44-477A0A099CA5}"/>
      </w:docPartPr>
      <w:docPartBody>
        <w:p w:rsidR="00000000" w:rsidRDefault="007F26CA" w:rsidP="007F26CA">
          <w:pPr>
            <w:pStyle w:val="9AFD74244FB54345BE4660F49FD3D32E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133B5"/>
    <w:rsid w:val="00073078"/>
    <w:rsid w:val="000D7D26"/>
    <w:rsid w:val="001024F7"/>
    <w:rsid w:val="00133336"/>
    <w:rsid w:val="00150C0B"/>
    <w:rsid w:val="001D32EB"/>
    <w:rsid w:val="001D600F"/>
    <w:rsid w:val="001D6FE3"/>
    <w:rsid w:val="001F6C15"/>
    <w:rsid w:val="0025434B"/>
    <w:rsid w:val="0027442B"/>
    <w:rsid w:val="00275AFF"/>
    <w:rsid w:val="002A6E8F"/>
    <w:rsid w:val="002B3B07"/>
    <w:rsid w:val="002B6532"/>
    <w:rsid w:val="002F6AA1"/>
    <w:rsid w:val="003514EE"/>
    <w:rsid w:val="00377866"/>
    <w:rsid w:val="00383AD0"/>
    <w:rsid w:val="00385568"/>
    <w:rsid w:val="003C12CB"/>
    <w:rsid w:val="003D1B0C"/>
    <w:rsid w:val="003E037C"/>
    <w:rsid w:val="003E3302"/>
    <w:rsid w:val="003E5AF6"/>
    <w:rsid w:val="00401EE8"/>
    <w:rsid w:val="00441283"/>
    <w:rsid w:val="004966EF"/>
    <w:rsid w:val="005073E4"/>
    <w:rsid w:val="00507E0A"/>
    <w:rsid w:val="00591BD2"/>
    <w:rsid w:val="005E35BE"/>
    <w:rsid w:val="00662084"/>
    <w:rsid w:val="006C0947"/>
    <w:rsid w:val="006D28F8"/>
    <w:rsid w:val="006E2505"/>
    <w:rsid w:val="006F5906"/>
    <w:rsid w:val="00781235"/>
    <w:rsid w:val="00784F9C"/>
    <w:rsid w:val="007F1293"/>
    <w:rsid w:val="007F26CA"/>
    <w:rsid w:val="0080614B"/>
    <w:rsid w:val="008251AB"/>
    <w:rsid w:val="0089757A"/>
    <w:rsid w:val="008A720C"/>
    <w:rsid w:val="008D5483"/>
    <w:rsid w:val="00916429"/>
    <w:rsid w:val="00920D69"/>
    <w:rsid w:val="009A5EC5"/>
    <w:rsid w:val="009C4954"/>
    <w:rsid w:val="00A01C7A"/>
    <w:rsid w:val="00A103E8"/>
    <w:rsid w:val="00A10449"/>
    <w:rsid w:val="00A46F73"/>
    <w:rsid w:val="00A93C0A"/>
    <w:rsid w:val="00AC48B9"/>
    <w:rsid w:val="00AE6041"/>
    <w:rsid w:val="00B06A1E"/>
    <w:rsid w:val="00B95809"/>
    <w:rsid w:val="00BD662E"/>
    <w:rsid w:val="00BF27CE"/>
    <w:rsid w:val="00C02D54"/>
    <w:rsid w:val="00C03606"/>
    <w:rsid w:val="00C3045F"/>
    <w:rsid w:val="00C468F3"/>
    <w:rsid w:val="00C90A43"/>
    <w:rsid w:val="00CB7A61"/>
    <w:rsid w:val="00CB7A74"/>
    <w:rsid w:val="00CC7327"/>
    <w:rsid w:val="00CD6CA3"/>
    <w:rsid w:val="00D52343"/>
    <w:rsid w:val="00D57045"/>
    <w:rsid w:val="00D71C09"/>
    <w:rsid w:val="00D8451A"/>
    <w:rsid w:val="00F30B61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6CA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6EC8098B9E384E34ACB401B9642439BE">
    <w:name w:val="6EC8098B9E384E34ACB401B9642439BE"/>
    <w:rsid w:val="00D57045"/>
    <w:rPr>
      <w:rFonts w:cs="Gautami"/>
      <w:lang w:bidi="te-IN"/>
    </w:rPr>
  </w:style>
  <w:style w:type="paragraph" w:customStyle="1" w:styleId="B84FA4F2595349BEAC03390469ECD310">
    <w:name w:val="B84FA4F2595349BEAC03390469ECD310"/>
    <w:rsid w:val="00D8451A"/>
    <w:rPr>
      <w:rFonts w:cs="Gautami"/>
      <w:kern w:val="2"/>
      <w:lang w:bidi="te-IN"/>
      <w14:ligatures w14:val="standardContextual"/>
    </w:rPr>
  </w:style>
  <w:style w:type="paragraph" w:customStyle="1" w:styleId="D26FCAC583A6442F81147223D07F772F">
    <w:name w:val="D26FCAC583A6442F81147223D07F772F"/>
    <w:rsid w:val="00D8451A"/>
    <w:rPr>
      <w:rFonts w:cs="Gautami"/>
      <w:kern w:val="2"/>
      <w:lang w:bidi="te-IN"/>
      <w14:ligatures w14:val="standardContextual"/>
    </w:rPr>
  </w:style>
  <w:style w:type="paragraph" w:customStyle="1" w:styleId="E84480B7978B483196CED0BA06605964">
    <w:name w:val="E84480B7978B483196CED0BA06605964"/>
    <w:rsid w:val="00D8451A"/>
    <w:rPr>
      <w:rFonts w:cs="Gautami"/>
      <w:kern w:val="2"/>
      <w:lang w:bidi="te-IN"/>
      <w14:ligatures w14:val="standardContextual"/>
    </w:rPr>
  </w:style>
  <w:style w:type="paragraph" w:customStyle="1" w:styleId="038B2639CEF44FF7A4B166E683A38367">
    <w:name w:val="038B2639CEF44FF7A4B166E683A38367"/>
    <w:rsid w:val="00D8451A"/>
    <w:rPr>
      <w:rFonts w:cs="Gautami"/>
      <w:kern w:val="2"/>
      <w:lang w:bidi="te-IN"/>
      <w14:ligatures w14:val="standardContextual"/>
    </w:rPr>
  </w:style>
  <w:style w:type="paragraph" w:customStyle="1" w:styleId="2419230358B2407194AB8F4577B2E66D">
    <w:name w:val="2419230358B2407194AB8F4577B2E66D"/>
    <w:rsid w:val="00D8451A"/>
    <w:rPr>
      <w:rFonts w:cs="Gautami"/>
      <w:kern w:val="2"/>
      <w:lang w:bidi="te-IN"/>
      <w14:ligatures w14:val="standardContextual"/>
    </w:rPr>
  </w:style>
  <w:style w:type="paragraph" w:customStyle="1" w:styleId="A4CB6A636BCD4A4D80B4B7FEE015D39E">
    <w:name w:val="A4CB6A636BCD4A4D80B4B7FEE015D39E"/>
    <w:rsid w:val="00D8451A"/>
    <w:rPr>
      <w:rFonts w:cs="Gautami"/>
      <w:kern w:val="2"/>
      <w:lang w:bidi="te-IN"/>
      <w14:ligatures w14:val="standardContextual"/>
    </w:rPr>
  </w:style>
  <w:style w:type="paragraph" w:customStyle="1" w:styleId="48C6722D865F46ED95243D44A8E88F61">
    <w:name w:val="48C6722D865F46ED95243D44A8E88F61"/>
    <w:rsid w:val="00D8451A"/>
    <w:rPr>
      <w:rFonts w:cs="Gautami"/>
      <w:kern w:val="2"/>
      <w:lang w:bidi="te-IN"/>
      <w14:ligatures w14:val="standardContextual"/>
    </w:rPr>
  </w:style>
  <w:style w:type="paragraph" w:customStyle="1" w:styleId="733D1F0DB9724E9E9FFA58C8364E9102">
    <w:name w:val="733D1F0DB9724E9E9FFA58C8364E9102"/>
    <w:rsid w:val="00D8451A"/>
    <w:rPr>
      <w:rFonts w:cs="Gautami"/>
      <w:kern w:val="2"/>
      <w:lang w:bidi="te-IN"/>
      <w14:ligatures w14:val="standardContextual"/>
    </w:rPr>
  </w:style>
  <w:style w:type="paragraph" w:customStyle="1" w:styleId="A4B63202038A4709B20E290C71F97E9B">
    <w:name w:val="A4B63202038A4709B20E290C71F97E9B"/>
    <w:rsid w:val="00D8451A"/>
    <w:rPr>
      <w:rFonts w:cs="Gautami"/>
      <w:kern w:val="2"/>
      <w:lang w:bidi="te-IN"/>
      <w14:ligatures w14:val="standardContextual"/>
    </w:rPr>
  </w:style>
  <w:style w:type="paragraph" w:customStyle="1" w:styleId="3A4B34E95F444BF68F95811EC8038F4F">
    <w:name w:val="3A4B34E95F444BF68F95811EC8038F4F"/>
    <w:rsid w:val="00D8451A"/>
    <w:rPr>
      <w:rFonts w:cs="Gautami"/>
      <w:kern w:val="2"/>
      <w:lang w:bidi="te-IN"/>
      <w14:ligatures w14:val="standardContextual"/>
    </w:rPr>
  </w:style>
  <w:style w:type="paragraph" w:customStyle="1" w:styleId="3482F8D4A41243C3818B420D714EBC03">
    <w:name w:val="3482F8D4A41243C3818B420D714EBC03"/>
    <w:rsid w:val="00D8451A"/>
    <w:rPr>
      <w:rFonts w:cs="Gautami"/>
      <w:kern w:val="2"/>
      <w:lang w:bidi="te-IN"/>
      <w14:ligatures w14:val="standardContextual"/>
    </w:rPr>
  </w:style>
  <w:style w:type="paragraph" w:customStyle="1" w:styleId="32E90F2FE2DA491D8039B8398C36AED5">
    <w:name w:val="32E90F2FE2DA491D8039B8398C36AED5"/>
    <w:rsid w:val="00D8451A"/>
    <w:rPr>
      <w:rFonts w:cs="Gautami"/>
      <w:kern w:val="2"/>
      <w:lang w:bidi="te-IN"/>
      <w14:ligatures w14:val="standardContextual"/>
    </w:rPr>
  </w:style>
  <w:style w:type="paragraph" w:customStyle="1" w:styleId="1CB3F7C7E702418ABF99EF6FB46BF5AC">
    <w:name w:val="1CB3F7C7E702418ABF99EF6FB46BF5AC"/>
    <w:rsid w:val="006C0947"/>
  </w:style>
  <w:style w:type="paragraph" w:customStyle="1" w:styleId="F3C38F76AFC04B7AA0D6EDB9FB91E57D">
    <w:name w:val="F3C38F76AFC04B7AA0D6EDB9FB91E57D"/>
    <w:rsid w:val="006C0947"/>
  </w:style>
  <w:style w:type="paragraph" w:customStyle="1" w:styleId="4B0500F3189A4F7C923A89D123534D04">
    <w:name w:val="4B0500F3189A4F7C923A89D123534D04"/>
    <w:rsid w:val="006C0947"/>
  </w:style>
  <w:style w:type="paragraph" w:customStyle="1" w:styleId="D0E5ECFAA2DA404A9585030ADA06CC9A">
    <w:name w:val="D0E5ECFAA2DA404A9585030ADA06CC9A"/>
    <w:rsid w:val="006C0947"/>
  </w:style>
  <w:style w:type="paragraph" w:customStyle="1" w:styleId="38EF34C897CB481FAD8708366DFACA4F">
    <w:name w:val="38EF34C897CB481FAD8708366DFACA4F"/>
    <w:rsid w:val="006C0947"/>
  </w:style>
  <w:style w:type="paragraph" w:customStyle="1" w:styleId="F5CA77C77BCE4323844ED4459A6941B4">
    <w:name w:val="F5CA77C77BCE4323844ED4459A6941B4"/>
    <w:rsid w:val="007F26CA"/>
  </w:style>
  <w:style w:type="paragraph" w:customStyle="1" w:styleId="9AFD74244FB54345BE4660F49FD3D32E">
    <w:name w:val="9AFD74244FB54345BE4660F49FD3D32E"/>
    <w:rsid w:val="007F2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a w k s _ S t d _ S a l e s _ I n v o i c e / 5 0 0 7 9 / " >  
     < H e a d e r >  
         < B a n k A c c N a m e > B a n k A c c N a m e < / B a n k A c c N a m e >  
         < B a n k A c c N a m e 1 > B a n k A c c N a m e 1 < / B a n k A c c N a m e 1 >  
         < B a n k A c c N u m > B a n k A c c N u m < / B a n k A c c N u m >  
         < B a n k A c c N u m 1 > B a n k A c c N u m 1 < / B a n k A c c N u m 1 >  
         < B a n k A d d r e s s > B a n k A d d r e s s < / B a n k A d d r e s s >  
         < B a n k A d d r e s s 1 > B a n k A d d r e s s 1 < / B a n k A d d r e s s 1 >  
         < B a n k A d d r e s s 2 > B a n k A d d r e s s 2 < / B a n k A d d r e s s 2 >  
         < B a n k A d d r e s s 2 1 > B a n k A d d r e s s 2 1 < / B a n k A d d r e s s 2 1 >  
         < B a n k b r a n c h > B a n k b r a n c h < / B a n k b r a n c h >  
         < B a n k b r a n c h 1 > B a n k b r a n c h 1 < / B a n k b r a n c h 1 >  
         < B a n k C i t y > B a n k C i t y < / B a n k C i t y >  
         < B a n k C i t y 1 > B a n k C i t y 1 < / B a n k C i t y 1 >  
         < B a n k c o u n t r y > B a n k c o u n t r y < / B a n k c o u n t r y >  
         < B a n k c o u n t r y 1 > B a n k c o u n t r y 1 < / B a n k c o u n t r y 1 >  
         < B a n k i b a n > B a n k i b a n < / B a n k i b a n >  
         < B a n k i b a n 1 > B a n k i b a n 1 < / B a n k i b a n 1 >  
         < B a n k S w i f t C o d e > B a n k S w i f t C o d e < / B a n k S w i f t C o d e >  
         < B a n k S w i f t C o d e 1 > B a n k S w i f t C o d e 1 < / B a n k S w i f t C o d e 1 >  
         < B D N _ N o _ > B D N _ N o _ < / B D N _ N o _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c v a l u e > c c v a l u e < / c c v a l u e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r F o o t P i c > c o m p a n y I n f o r F o o t P i c < / c o m p a n y I n f o r F o o t P i c >  
         < c o m p a n y I n f o r H e a d P i c > c o m p a n y I n f o r H e a d P i c < / c o m p a n y I n f o r H e a d P i c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a m e > c o m p a n y n a m e < / c o m p a n y n a m e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_ P o r t > D e l i v e r y _ P o r t < / D e l i v e r y _ P o r t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e a d e r P i c t u r e > H e a d e r P i c t u r e < / H e a d e r P i c t u r e >  
         < H o m e P a g e _ H e a d e r _ L b l > H o m e P a g e _ H e a d e r _ L b l < / H o m e P a g e _ H e a d e r _ L b l >  
         < I M O _ N o _ > I M O _ N o _ < / I M O _ N o _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a y m e n t _ T e r m s _ C o d e > P a y m e n t _ T e r m s _ C o d e < / P a y m e n t _ T e r m s _ C o d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_ N a m e > V e s s e l _ N a m e < / V e s s e l _ N a m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A C Y > T o t a l A m o u n t A C Y < / T o t a l A m o u n t A C Y >  
             < T o t a l A m o u n t A C Y L b l > T o t a l A m o u n t A C Y L b l < / T o t a l A m o u n t A C Y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D6F2B-6703-429A-AB19-1EB68E20445B}">
  <ds:schemaRefs>
    <ds:schemaRef ds:uri="urn:microsoft-dynamics-nav/reports/Hawks_Std_Sales_Invoice/50079/"/>
  </ds:schemaRefs>
</ds:datastoreItem>
</file>

<file path=customXml/itemProps2.xml><?xml version="1.0" encoding="utf-8"?>
<ds:datastoreItem xmlns:ds="http://schemas.openxmlformats.org/officeDocument/2006/customXml" ds:itemID="{48D746D5-7D36-4BD7-BBC4-9C63F349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2023-05-27T06:36:00Z</dcterms:created>
  <dcterms:modified xsi:type="dcterms:W3CDTF">2023-06-22T06:53:00Z</dcterms:modified>
</cp:coreProperties>
</file>